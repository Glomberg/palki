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1C4" w:rsidRDefault="00FC7C3D" w:rsidP="00FC7C3D">
      <w:pPr>
        <w:pStyle w:val="a3"/>
        <w:numPr>
          <w:ilvl w:val="0"/>
          <w:numId w:val="1"/>
        </w:numPr>
      </w:pPr>
      <w:r w:rsidRPr="00FC7C3D">
        <w:rPr>
          <w:b/>
        </w:rPr>
        <w:t>Главная страница</w:t>
      </w:r>
      <w:r>
        <w:t xml:space="preserve"> (</w:t>
      </w:r>
      <w:r w:rsidRPr="00FC7C3D">
        <w:t>‘</w:t>
      </w:r>
      <w:r>
        <w:t>сайт скандинавская ходьба главная.</w:t>
      </w:r>
      <w:r>
        <w:rPr>
          <w:lang w:val="en-US"/>
        </w:rPr>
        <w:t>jpg</w:t>
      </w:r>
      <w:r w:rsidRPr="00FC7C3D">
        <w:t>’</w:t>
      </w:r>
      <w:r>
        <w:t>)</w:t>
      </w:r>
      <w:r w:rsidRPr="00FC7C3D">
        <w:t>:</w:t>
      </w:r>
    </w:p>
    <w:p w:rsidR="003C0830" w:rsidRPr="00FC7C3D" w:rsidRDefault="003C0830" w:rsidP="003C0830">
      <w:pPr>
        <w:pStyle w:val="a3"/>
      </w:pPr>
    </w:p>
    <w:p w:rsidR="00FC7C3D" w:rsidRDefault="00FC7C3D" w:rsidP="00FC7C3D">
      <w:pPr>
        <w:pStyle w:val="a3"/>
        <w:numPr>
          <w:ilvl w:val="0"/>
          <w:numId w:val="2"/>
        </w:numPr>
      </w:pPr>
      <w:r>
        <w:t xml:space="preserve">При нажатии на кнопку </w:t>
      </w:r>
      <w:r w:rsidRPr="00FC7C3D">
        <w:t>‘</w:t>
      </w:r>
      <w:r>
        <w:t>заказать звонок</w:t>
      </w:r>
      <w:r w:rsidRPr="00FC7C3D">
        <w:t xml:space="preserve">’ </w:t>
      </w:r>
      <w:r>
        <w:t xml:space="preserve">всплывает форма </w:t>
      </w:r>
      <w:r w:rsidRPr="00FC7C3D">
        <w:t>‘</w:t>
      </w:r>
      <w:r>
        <w:t xml:space="preserve">Заполните форму </w:t>
      </w:r>
      <w:r w:rsidR="009C39E5">
        <w:t>обратной связи</w:t>
      </w:r>
      <w:r w:rsidR="00A63D42" w:rsidRPr="00A63D42">
        <w:t>’</w:t>
      </w:r>
      <w:r>
        <w:t xml:space="preserve">, она находится в файле </w:t>
      </w:r>
      <w:r w:rsidRPr="00567FF5">
        <w:rPr>
          <w:b/>
        </w:rPr>
        <w:t>‘сайт скандинавская ходьба модули.</w:t>
      </w:r>
      <w:r w:rsidRPr="00567FF5">
        <w:rPr>
          <w:b/>
          <w:lang w:val="en-US"/>
        </w:rPr>
        <w:t>jpg</w:t>
      </w:r>
      <w:r w:rsidRPr="00567FF5">
        <w:rPr>
          <w:b/>
        </w:rPr>
        <w:t>’</w:t>
      </w:r>
      <w:r w:rsidRPr="00FC7C3D">
        <w:t xml:space="preserve">. </w:t>
      </w:r>
    </w:p>
    <w:p w:rsidR="009C39E5" w:rsidRDefault="009C39E5" w:rsidP="009C39E5">
      <w:pPr>
        <w:pStyle w:val="a3"/>
        <w:ind w:left="1440"/>
      </w:pPr>
    </w:p>
    <w:p w:rsidR="003C0830" w:rsidRPr="007B4C16" w:rsidRDefault="009C39E5" w:rsidP="003C0830">
      <w:pPr>
        <w:pStyle w:val="a3"/>
        <w:ind w:left="1440"/>
      </w:pPr>
      <w:r>
        <w:t xml:space="preserve">Форма всплывает в центре экрана, все пространство за ней – затемнено. При нажатии на это затемненное пространство форма закрывается. </w:t>
      </w:r>
      <w:r w:rsidR="007B4C16">
        <w:t xml:space="preserve">Пример заьемнения в </w:t>
      </w:r>
      <w:r w:rsidR="007B4C16" w:rsidRPr="008B725A">
        <w:rPr>
          <w:b/>
        </w:rPr>
        <w:t>‘сайт скандинавская ходьба отзывы.</w:t>
      </w:r>
      <w:r w:rsidR="007B4C16" w:rsidRPr="007B4C16">
        <w:rPr>
          <w:b/>
          <w:lang w:val="en-US"/>
        </w:rPr>
        <w:t>jpg</w:t>
      </w:r>
      <w:r w:rsidR="007B4C16" w:rsidRPr="008B725A">
        <w:rPr>
          <w:b/>
        </w:rPr>
        <w:t>’</w:t>
      </w:r>
    </w:p>
    <w:p w:rsidR="003C0830" w:rsidRDefault="003C0830" w:rsidP="003C0830">
      <w:pPr>
        <w:pStyle w:val="a3"/>
        <w:ind w:left="1440"/>
      </w:pPr>
    </w:p>
    <w:p w:rsidR="003C0830" w:rsidRDefault="003C0830" w:rsidP="009C39E5">
      <w:pPr>
        <w:pStyle w:val="a3"/>
        <w:ind w:left="1440"/>
      </w:pPr>
      <w:r>
        <w:t xml:space="preserve">Когда клиент начинает вводить имя, подсказка </w:t>
      </w:r>
      <w:r w:rsidRPr="003C0830">
        <w:t>‘</w:t>
      </w:r>
      <w:r>
        <w:t>имя</w:t>
      </w:r>
      <w:r w:rsidRPr="003C0830">
        <w:t>’</w:t>
      </w:r>
      <w:r>
        <w:t xml:space="preserve"> исчезает. То же самое с телефоном. </w:t>
      </w:r>
    </w:p>
    <w:p w:rsidR="003C0830" w:rsidRPr="0061171F" w:rsidRDefault="003C0830" w:rsidP="009C39E5">
      <w:pPr>
        <w:pStyle w:val="a3"/>
        <w:ind w:left="1440"/>
      </w:pPr>
      <w:r>
        <w:t xml:space="preserve">Если клиент не заполнил одно или оба поля формы и нажал кнопку </w:t>
      </w:r>
      <w:r w:rsidRPr="003C0830">
        <w:t>‘</w:t>
      </w:r>
      <w:r>
        <w:t>отправить</w:t>
      </w:r>
      <w:r w:rsidRPr="003C0830">
        <w:t xml:space="preserve">’, </w:t>
      </w:r>
      <w:r>
        <w:t>то незаполненные поля обводятся красной рамкой.</w:t>
      </w:r>
    </w:p>
    <w:p w:rsidR="003C0830" w:rsidRPr="0061171F" w:rsidRDefault="003C0830" w:rsidP="009C39E5">
      <w:pPr>
        <w:pStyle w:val="a3"/>
        <w:ind w:left="1440"/>
      </w:pPr>
    </w:p>
    <w:p w:rsidR="003C0830" w:rsidRPr="0061171F" w:rsidRDefault="003C0830" w:rsidP="003C0830">
      <w:pPr>
        <w:pStyle w:val="a3"/>
        <w:ind w:left="1416"/>
      </w:pPr>
      <w:r>
        <w:t xml:space="preserve">При успешной отправке данных всплывает окно  </w:t>
      </w:r>
      <w:r w:rsidRPr="00FA1D5E">
        <w:t>‘</w:t>
      </w:r>
      <w:r>
        <w:t>Заявка принята! В ближайшее время мы перезвоним Вам</w:t>
      </w:r>
      <w:r w:rsidRPr="00FA1D5E">
        <w:t>’</w:t>
      </w:r>
      <w:r>
        <w:t xml:space="preserve">, </w:t>
      </w:r>
      <w:r w:rsidR="00DC4CE0">
        <w:t>его</w:t>
      </w:r>
      <w:r>
        <w:t xml:space="preserve"> можно найти в файле </w:t>
      </w:r>
      <w:r w:rsidRPr="00567FF5">
        <w:rPr>
          <w:b/>
        </w:rPr>
        <w:t>‘</w:t>
      </w:r>
      <w:r w:rsidR="00C82103" w:rsidRPr="00567FF5">
        <w:rPr>
          <w:b/>
        </w:rPr>
        <w:t>сайт скандинавская ходьба модули спасибо за отзыв</w:t>
      </w:r>
      <w:r w:rsidRPr="00567FF5">
        <w:rPr>
          <w:b/>
        </w:rPr>
        <w:t>.</w:t>
      </w:r>
      <w:r w:rsidRPr="00567FF5">
        <w:rPr>
          <w:b/>
          <w:lang w:val="en-US"/>
        </w:rPr>
        <w:t>jpg</w:t>
      </w:r>
      <w:r w:rsidRPr="00567FF5">
        <w:rPr>
          <w:b/>
        </w:rPr>
        <w:t>’</w:t>
      </w:r>
      <w:r w:rsidRPr="003C0830">
        <w:t xml:space="preserve">. </w:t>
      </w:r>
      <w:r>
        <w:t xml:space="preserve">Экран за окном также затемнен, при нажатии на любой участок сайта окно закрывается или исчезает само через 4 секунды. </w:t>
      </w:r>
    </w:p>
    <w:p w:rsidR="003C0830" w:rsidRDefault="003C0830" w:rsidP="003C0830">
      <w:pPr>
        <w:pStyle w:val="a3"/>
        <w:ind w:left="1416"/>
      </w:pPr>
    </w:p>
    <w:p w:rsidR="003C0830" w:rsidRDefault="00EC65D8" w:rsidP="003C0830">
      <w:pPr>
        <w:pStyle w:val="a3"/>
        <w:numPr>
          <w:ilvl w:val="0"/>
          <w:numId w:val="2"/>
        </w:numPr>
      </w:pPr>
      <w:r>
        <w:t xml:space="preserve">Когда человек наводит мышь на верхнее меню (Каталог, Как подобрать, Отзывы, Корзина), то тот раздел, на который в данный момент наведена мышь, обводится овальной рамкой. На картинке для примера обведен раздел </w:t>
      </w:r>
      <w:r w:rsidRPr="00EC65D8">
        <w:t>‘</w:t>
      </w:r>
      <w:r>
        <w:t>Корзина</w:t>
      </w:r>
      <w:r w:rsidRPr="00EC65D8">
        <w:t>’</w:t>
      </w:r>
      <w:r>
        <w:t>.</w:t>
      </w:r>
    </w:p>
    <w:p w:rsidR="00EC65D8" w:rsidRDefault="00EC65D8" w:rsidP="00EC65D8">
      <w:pPr>
        <w:pStyle w:val="a3"/>
        <w:ind w:left="1440"/>
      </w:pPr>
    </w:p>
    <w:p w:rsidR="00EC65D8" w:rsidRDefault="00EC65D8" w:rsidP="00EC65D8">
      <w:pPr>
        <w:pStyle w:val="a3"/>
        <w:numPr>
          <w:ilvl w:val="0"/>
          <w:numId w:val="2"/>
        </w:numPr>
      </w:pPr>
      <w:r>
        <w:t xml:space="preserve">При нажатии на раздел </w:t>
      </w:r>
      <w:r w:rsidRPr="00EC65D8">
        <w:t>‘</w:t>
      </w:r>
      <w:r>
        <w:t>Каталог</w:t>
      </w:r>
      <w:r w:rsidRPr="00EC65D8">
        <w:t xml:space="preserve">’ </w:t>
      </w:r>
      <w:r>
        <w:t xml:space="preserve">экран плавно опускается до раздела </w:t>
      </w:r>
      <w:r w:rsidRPr="00EC65D8">
        <w:t>‘</w:t>
      </w:r>
      <w:r>
        <w:t>Выберите наиболее подходящую для Вас модель</w:t>
      </w:r>
      <w:r w:rsidRPr="00EC65D8">
        <w:t>’</w:t>
      </w:r>
      <w:r>
        <w:t>.</w:t>
      </w:r>
    </w:p>
    <w:p w:rsidR="00EC65D8" w:rsidRDefault="00EC65D8" w:rsidP="00EC65D8">
      <w:pPr>
        <w:pStyle w:val="a3"/>
      </w:pPr>
    </w:p>
    <w:p w:rsidR="00EC65D8" w:rsidRDefault="00EC65D8" w:rsidP="00EC65D8">
      <w:pPr>
        <w:pStyle w:val="a3"/>
        <w:numPr>
          <w:ilvl w:val="0"/>
          <w:numId w:val="2"/>
        </w:numPr>
      </w:pPr>
      <w:r>
        <w:t xml:space="preserve">При нажатии на раздел </w:t>
      </w:r>
      <w:r w:rsidRPr="00EC65D8">
        <w:t>‘</w:t>
      </w:r>
      <w:r>
        <w:t>Как подобрать</w:t>
      </w:r>
      <w:r w:rsidRPr="00EC65D8">
        <w:t xml:space="preserve">’ </w:t>
      </w:r>
      <w:r>
        <w:t xml:space="preserve">экран плавно опускается до раздела </w:t>
      </w:r>
      <w:r w:rsidRPr="00EC65D8">
        <w:t>‘</w:t>
      </w:r>
      <w:r>
        <w:t>Как подобрать высоту палок для скандинавской ходьбы?</w:t>
      </w:r>
      <w:r w:rsidRPr="00EC65D8">
        <w:t>’</w:t>
      </w:r>
      <w:r>
        <w:t>.</w:t>
      </w:r>
    </w:p>
    <w:p w:rsidR="00EC65D8" w:rsidRDefault="00EC65D8" w:rsidP="00EC65D8">
      <w:pPr>
        <w:pStyle w:val="a3"/>
      </w:pPr>
    </w:p>
    <w:p w:rsidR="00EC65D8" w:rsidRPr="00EC65D8" w:rsidRDefault="00EC65D8" w:rsidP="00EC65D8">
      <w:pPr>
        <w:pStyle w:val="a3"/>
        <w:numPr>
          <w:ilvl w:val="0"/>
          <w:numId w:val="2"/>
        </w:numPr>
      </w:pPr>
      <w:r>
        <w:t xml:space="preserve">При нажатии на раздел </w:t>
      </w:r>
      <w:r w:rsidRPr="00EC65D8">
        <w:t>‘</w:t>
      </w:r>
      <w:r>
        <w:t>Отзывы</w:t>
      </w:r>
      <w:r w:rsidRPr="00EC65D8">
        <w:t xml:space="preserve">’ </w:t>
      </w:r>
      <w:r>
        <w:t xml:space="preserve">экран плавно опускается до раздела </w:t>
      </w:r>
      <w:r w:rsidRPr="00EC65D8">
        <w:t>‘</w:t>
      </w:r>
      <w:r>
        <w:t>Почитайте отзывы наших клиентов</w:t>
      </w:r>
      <w:r w:rsidRPr="00EC65D8">
        <w:t>’</w:t>
      </w:r>
      <w:r>
        <w:t>.</w:t>
      </w:r>
    </w:p>
    <w:p w:rsidR="00EC65D8" w:rsidRDefault="00EC65D8" w:rsidP="00EC65D8">
      <w:pPr>
        <w:pStyle w:val="a3"/>
      </w:pPr>
    </w:p>
    <w:p w:rsidR="00EC65D8" w:rsidRPr="00EC65D8" w:rsidRDefault="00EC65D8" w:rsidP="00EC65D8">
      <w:pPr>
        <w:pStyle w:val="a3"/>
        <w:numPr>
          <w:ilvl w:val="0"/>
          <w:numId w:val="2"/>
        </w:numPr>
      </w:pPr>
      <w:r>
        <w:t xml:space="preserve">При нажатии на раздел </w:t>
      </w:r>
      <w:r w:rsidRPr="00EC65D8">
        <w:t>‘</w:t>
      </w:r>
      <w:r>
        <w:t>Корзина</w:t>
      </w:r>
      <w:r w:rsidRPr="00EC65D8">
        <w:t xml:space="preserve">’ </w:t>
      </w:r>
      <w:r>
        <w:t xml:space="preserve">человек перенаправляется в раздел </w:t>
      </w:r>
      <w:r w:rsidRPr="00EC65D8">
        <w:t>‘</w:t>
      </w:r>
      <w:r>
        <w:t>Оформление заказа</w:t>
      </w:r>
      <w:r w:rsidRPr="00EC65D8">
        <w:t>’</w:t>
      </w:r>
      <w:r>
        <w:t xml:space="preserve">. Он находится в файле </w:t>
      </w:r>
      <w:r w:rsidRPr="00567FF5">
        <w:rPr>
          <w:b/>
          <w:lang w:val="en-US"/>
        </w:rPr>
        <w:t>‘сайт скандинавская ходьба зака</w:t>
      </w:r>
      <w:r w:rsidRPr="00567FF5">
        <w:rPr>
          <w:b/>
        </w:rPr>
        <w:t>з.</w:t>
      </w:r>
      <w:r w:rsidRPr="00567FF5">
        <w:rPr>
          <w:b/>
          <w:lang w:val="en-US"/>
        </w:rPr>
        <w:t>jpg’</w:t>
      </w:r>
    </w:p>
    <w:p w:rsidR="00EC65D8" w:rsidRDefault="00EC65D8" w:rsidP="00EC65D8">
      <w:pPr>
        <w:pStyle w:val="a3"/>
      </w:pPr>
    </w:p>
    <w:p w:rsidR="00C4573F" w:rsidRDefault="006E702B" w:rsidP="00C4573F">
      <w:pPr>
        <w:pStyle w:val="a3"/>
        <w:numPr>
          <w:ilvl w:val="0"/>
          <w:numId w:val="2"/>
        </w:numPr>
      </w:pPr>
      <w:r>
        <w:t xml:space="preserve">В форме </w:t>
      </w:r>
      <w:r w:rsidR="00C4573F">
        <w:t xml:space="preserve">призыва к действию </w:t>
      </w:r>
      <w:r w:rsidR="00C4573F" w:rsidRPr="00C4573F">
        <w:t>‘</w:t>
      </w:r>
      <w:r w:rsidR="00C4573F">
        <w:t>Получите подарок!</w:t>
      </w:r>
      <w:r w:rsidR="00C4573F" w:rsidRPr="00C4573F">
        <w:t>’</w:t>
      </w:r>
      <w:r w:rsidR="00C4573F">
        <w:t xml:space="preserve"> дата  </w:t>
      </w:r>
      <w:r w:rsidR="00C4573F" w:rsidRPr="00C4573F">
        <w:t>‘</w:t>
      </w:r>
      <w:r w:rsidR="00C4573F">
        <w:t xml:space="preserve">до </w:t>
      </w:r>
      <w:r w:rsidR="00C4573F" w:rsidRPr="00C4573F">
        <w:t xml:space="preserve">23 </w:t>
      </w:r>
      <w:r w:rsidR="00C4573F">
        <w:t>марта</w:t>
      </w:r>
      <w:r w:rsidR="00C4573F" w:rsidRPr="00C4573F">
        <w:t>’</w:t>
      </w:r>
      <w:r w:rsidR="00C4573F">
        <w:t xml:space="preserve"> автоматически обновляется каждый день и опережает текущую дату на </w:t>
      </w:r>
      <w:r w:rsidR="000F6F5C">
        <w:t xml:space="preserve">один </w:t>
      </w:r>
      <w:r w:rsidR="00C4573F">
        <w:t xml:space="preserve"> д</w:t>
      </w:r>
      <w:r w:rsidR="000F6F5C">
        <w:t>ень</w:t>
      </w:r>
      <w:r w:rsidR="00C4573F">
        <w:t xml:space="preserve">. К примеру, если сегодня 15 июня, то в форме написано </w:t>
      </w:r>
      <w:r w:rsidR="00C4573F" w:rsidRPr="00C4573F">
        <w:t>‘</w:t>
      </w:r>
      <w:r w:rsidR="00C4573F">
        <w:t>до 1</w:t>
      </w:r>
      <w:r w:rsidR="000F6F5C">
        <w:t>6</w:t>
      </w:r>
      <w:r w:rsidR="00C4573F">
        <w:t xml:space="preserve"> июня</w:t>
      </w:r>
      <w:r w:rsidR="00C4573F" w:rsidRPr="00C4573F">
        <w:t>’.</w:t>
      </w:r>
      <w:r w:rsidR="00C4573F">
        <w:t xml:space="preserve"> </w:t>
      </w:r>
    </w:p>
    <w:p w:rsidR="00EC65D8" w:rsidRDefault="00C4573F" w:rsidP="00C4573F">
      <w:pPr>
        <w:ind w:left="1416"/>
      </w:pPr>
      <w:r>
        <w:t xml:space="preserve">Если клиент не заполнил одно или оба поля формы и нажал кнопку </w:t>
      </w:r>
      <w:r w:rsidRPr="003C0830">
        <w:t>‘</w:t>
      </w:r>
      <w:r>
        <w:t>получить</w:t>
      </w:r>
      <w:r w:rsidRPr="003C0830">
        <w:t xml:space="preserve">’, </w:t>
      </w:r>
      <w:r>
        <w:t xml:space="preserve">то незаполненные поля обводятся красной рамкой.  </w:t>
      </w:r>
    </w:p>
    <w:p w:rsidR="00C4573F" w:rsidRDefault="00C4573F" w:rsidP="00C4573F">
      <w:pPr>
        <w:pStyle w:val="a3"/>
        <w:ind w:left="1416"/>
      </w:pPr>
      <w:r>
        <w:t xml:space="preserve">При успешной отправке данных всплывает окно  </w:t>
      </w:r>
      <w:r w:rsidRPr="00FA1D5E">
        <w:t>‘</w:t>
      </w:r>
      <w:r>
        <w:t>Заявка принята! В ближайшее время мы перезвоним Вам</w:t>
      </w:r>
      <w:r w:rsidRPr="00FA1D5E">
        <w:t>’</w:t>
      </w:r>
      <w:r>
        <w:t xml:space="preserve">, ее можно найти в файле </w:t>
      </w:r>
      <w:r w:rsidRPr="005D1E3C">
        <w:rPr>
          <w:b/>
        </w:rPr>
        <w:t>‘</w:t>
      </w:r>
      <w:r w:rsidR="00C82103" w:rsidRPr="00C82103">
        <w:rPr>
          <w:b/>
        </w:rPr>
        <w:t>сайт скандинавская ходьба модули спасибо за отзыв</w:t>
      </w:r>
      <w:r w:rsidRPr="005D1E3C">
        <w:rPr>
          <w:b/>
        </w:rPr>
        <w:t>.</w:t>
      </w:r>
      <w:r w:rsidRPr="005D1E3C">
        <w:rPr>
          <w:b/>
          <w:lang w:val="en-US"/>
        </w:rPr>
        <w:t>jpg</w:t>
      </w:r>
      <w:r w:rsidRPr="005D1E3C">
        <w:rPr>
          <w:b/>
        </w:rPr>
        <w:t>’</w:t>
      </w:r>
      <w:r w:rsidRPr="003C0830">
        <w:t xml:space="preserve">. </w:t>
      </w:r>
      <w:r>
        <w:t xml:space="preserve">Экран за окном также затемнен, при нажатии на любой участок сайта окно закрывается или исчезает само через 4 секунды. </w:t>
      </w:r>
    </w:p>
    <w:p w:rsidR="00C4573F" w:rsidRDefault="00C4573F" w:rsidP="00C4573F">
      <w:pPr>
        <w:pStyle w:val="a3"/>
      </w:pPr>
    </w:p>
    <w:p w:rsidR="00C4573F" w:rsidRDefault="00C4573F" w:rsidP="00C4573F">
      <w:pPr>
        <w:pStyle w:val="a3"/>
        <w:ind w:left="1416"/>
      </w:pPr>
    </w:p>
    <w:p w:rsidR="008A1D56" w:rsidRDefault="00C4573F" w:rsidP="00C4573F">
      <w:pPr>
        <w:pStyle w:val="a3"/>
        <w:numPr>
          <w:ilvl w:val="0"/>
          <w:numId w:val="2"/>
        </w:numPr>
      </w:pPr>
      <w:r>
        <w:t xml:space="preserve">В разделе  </w:t>
      </w:r>
      <w:r w:rsidRPr="00EC65D8">
        <w:t>‘</w:t>
      </w:r>
      <w:r>
        <w:t>Выберите наиболее подходящую для Вас модель</w:t>
      </w:r>
      <w:r w:rsidRPr="00EC65D8">
        <w:t>’</w:t>
      </w:r>
    </w:p>
    <w:p w:rsidR="008A1D56" w:rsidRPr="008A1D56" w:rsidRDefault="008A1D56" w:rsidP="008A1D56">
      <w:pPr>
        <w:pStyle w:val="a3"/>
        <w:ind w:left="1440"/>
      </w:pPr>
      <w:r>
        <w:t>Первая модель (Эконом)</w:t>
      </w:r>
      <w:r w:rsidRPr="008A1D56">
        <w:t>:</w:t>
      </w:r>
    </w:p>
    <w:p w:rsidR="00C4573F" w:rsidRPr="0061171F" w:rsidRDefault="008A1D56" w:rsidP="008A1D56">
      <w:pPr>
        <w:pStyle w:val="a3"/>
        <w:ind w:left="1440"/>
      </w:pPr>
      <w:r>
        <w:t xml:space="preserve">Слово </w:t>
      </w:r>
      <w:r w:rsidRPr="008A1D56">
        <w:t>‘</w:t>
      </w:r>
      <w:r>
        <w:t>Эконом</w:t>
      </w:r>
      <w:r w:rsidRPr="008A1D56">
        <w:t>’</w:t>
      </w:r>
      <w:r>
        <w:t xml:space="preserve">, название модели </w:t>
      </w:r>
      <w:r w:rsidRPr="008A1D56">
        <w:t>‘</w:t>
      </w:r>
      <w:r>
        <w:rPr>
          <w:lang w:val="en-US"/>
        </w:rPr>
        <w:t>CMD</w:t>
      </w:r>
      <w:r w:rsidRPr="008A1D56">
        <w:t>-</w:t>
      </w:r>
      <w:r>
        <w:rPr>
          <w:lang w:val="en-US"/>
        </w:rPr>
        <w:t>Sport</w:t>
      </w:r>
      <w:r w:rsidRPr="008A1D56">
        <w:t xml:space="preserve"> </w:t>
      </w:r>
      <w:r>
        <w:t>телескопические</w:t>
      </w:r>
      <w:r w:rsidRPr="008A1D56">
        <w:t>’</w:t>
      </w:r>
      <w:r>
        <w:t xml:space="preserve"> и кнопка </w:t>
      </w:r>
      <w:r w:rsidRPr="008A1D56">
        <w:t>‘</w:t>
      </w:r>
      <w:r>
        <w:t>подробнее</w:t>
      </w:r>
      <w:r w:rsidRPr="008A1D56">
        <w:t>’</w:t>
      </w:r>
      <w:r>
        <w:t xml:space="preserve"> активны, и при нажатии на любую из них человек перенаправляется на карточку товара (</w:t>
      </w:r>
      <w:r w:rsidR="00DC4CE0" w:rsidRPr="00567FF5">
        <w:rPr>
          <w:b/>
        </w:rPr>
        <w:t>сайт скандинавская ходьба карта товара</w:t>
      </w:r>
      <w:r w:rsidR="005D1E3C" w:rsidRPr="00567FF5">
        <w:rPr>
          <w:b/>
        </w:rPr>
        <w:t>2</w:t>
      </w:r>
      <w:r w:rsidR="00DC4CE0" w:rsidRPr="00567FF5">
        <w:rPr>
          <w:b/>
        </w:rPr>
        <w:t>.</w:t>
      </w:r>
      <w:r w:rsidR="00DC4CE0" w:rsidRPr="00567FF5">
        <w:rPr>
          <w:b/>
          <w:lang w:val="en-US"/>
        </w:rPr>
        <w:t>jpg</w:t>
      </w:r>
      <w:r>
        <w:t xml:space="preserve">).   </w:t>
      </w:r>
    </w:p>
    <w:p w:rsidR="00DC4CE0" w:rsidRPr="0061171F" w:rsidRDefault="00DC4CE0" w:rsidP="008A1D56">
      <w:pPr>
        <w:pStyle w:val="a3"/>
        <w:ind w:left="1440"/>
      </w:pPr>
    </w:p>
    <w:p w:rsidR="008A1D56" w:rsidRPr="008A1D56" w:rsidRDefault="008A1D56" w:rsidP="008A1D56">
      <w:pPr>
        <w:pStyle w:val="a3"/>
        <w:ind w:left="1440"/>
      </w:pPr>
      <w:r>
        <w:t>Вторая  модель (Комфорт)</w:t>
      </w:r>
      <w:r w:rsidRPr="008A1D56">
        <w:t>:</w:t>
      </w:r>
    </w:p>
    <w:p w:rsidR="008A1D56" w:rsidRPr="0061171F" w:rsidRDefault="008A1D56" w:rsidP="008A1D56">
      <w:pPr>
        <w:pStyle w:val="a3"/>
        <w:ind w:left="1440"/>
      </w:pPr>
      <w:r>
        <w:t xml:space="preserve">Слово </w:t>
      </w:r>
      <w:r w:rsidRPr="008A1D56">
        <w:t>‘</w:t>
      </w:r>
      <w:r>
        <w:t>Комфорт</w:t>
      </w:r>
      <w:r w:rsidRPr="008A1D56">
        <w:t>’</w:t>
      </w:r>
      <w:r>
        <w:t xml:space="preserve">, название модели </w:t>
      </w:r>
      <w:r w:rsidRPr="008A1D56">
        <w:t>‘</w:t>
      </w:r>
      <w:r>
        <w:rPr>
          <w:lang w:val="en-US"/>
        </w:rPr>
        <w:t>CMD</w:t>
      </w:r>
      <w:r w:rsidRPr="008A1D56">
        <w:t>-</w:t>
      </w:r>
      <w:r>
        <w:rPr>
          <w:lang w:val="en-US"/>
        </w:rPr>
        <w:t>Sport</w:t>
      </w:r>
      <w:r w:rsidRPr="008A1D56">
        <w:t xml:space="preserve"> </w:t>
      </w:r>
      <w:r w:rsidR="00DC4CE0">
        <w:rPr>
          <w:lang w:val="en-US"/>
        </w:rPr>
        <w:t>Antishock</w:t>
      </w:r>
      <w:r w:rsidR="00DC4CE0" w:rsidRPr="00DC4CE0">
        <w:t xml:space="preserve"> </w:t>
      </w:r>
      <w:r>
        <w:t>телескопические</w:t>
      </w:r>
      <w:r w:rsidRPr="008A1D56">
        <w:t>’</w:t>
      </w:r>
      <w:r>
        <w:t xml:space="preserve"> и кнопка </w:t>
      </w:r>
      <w:r w:rsidRPr="008A1D56">
        <w:t>‘</w:t>
      </w:r>
      <w:r>
        <w:t>подробнее</w:t>
      </w:r>
      <w:r w:rsidRPr="008A1D56">
        <w:t>’</w:t>
      </w:r>
      <w:r>
        <w:t xml:space="preserve"> активны, и при нажатии на любую из них человек перенаправляется на карточку товара</w:t>
      </w:r>
      <w:r w:rsidR="00DC4CE0" w:rsidRPr="00DC4CE0">
        <w:t xml:space="preserve"> </w:t>
      </w:r>
      <w:r w:rsidR="00DC4CE0">
        <w:t>(</w:t>
      </w:r>
      <w:r w:rsidR="00DC4CE0" w:rsidRPr="00567FF5">
        <w:rPr>
          <w:b/>
        </w:rPr>
        <w:t>сайт скандинавская ходьба карта товара</w:t>
      </w:r>
      <w:r w:rsidR="005D1E3C" w:rsidRPr="00567FF5">
        <w:rPr>
          <w:b/>
        </w:rPr>
        <w:t>3</w:t>
      </w:r>
      <w:r w:rsidR="00DC4CE0" w:rsidRPr="00567FF5">
        <w:rPr>
          <w:b/>
        </w:rPr>
        <w:t>.</w:t>
      </w:r>
      <w:r w:rsidR="00DC4CE0" w:rsidRPr="00567FF5">
        <w:rPr>
          <w:b/>
          <w:lang w:val="en-US"/>
        </w:rPr>
        <w:t>jpg</w:t>
      </w:r>
      <w:r w:rsidR="00DC4CE0">
        <w:t>)</w:t>
      </w:r>
      <w:r>
        <w:t xml:space="preserve">.   </w:t>
      </w:r>
    </w:p>
    <w:p w:rsidR="00DC4CE0" w:rsidRPr="0061171F" w:rsidRDefault="00DC4CE0" w:rsidP="008A1D56">
      <w:pPr>
        <w:pStyle w:val="a3"/>
        <w:ind w:left="1440"/>
      </w:pPr>
    </w:p>
    <w:p w:rsidR="00DC4CE0" w:rsidRPr="008A1D56" w:rsidRDefault="00DC4CE0" w:rsidP="00DC4CE0">
      <w:pPr>
        <w:pStyle w:val="a3"/>
        <w:ind w:left="1440"/>
      </w:pPr>
      <w:r>
        <w:t>Третья  модель (Компакт)</w:t>
      </w:r>
      <w:r w:rsidRPr="008A1D56">
        <w:t>:</w:t>
      </w:r>
    </w:p>
    <w:p w:rsidR="00DC4CE0" w:rsidRPr="008A1D56" w:rsidRDefault="00DC4CE0" w:rsidP="00DC4CE0">
      <w:pPr>
        <w:pStyle w:val="a3"/>
        <w:ind w:left="1440"/>
      </w:pPr>
      <w:r>
        <w:t xml:space="preserve">Слово </w:t>
      </w:r>
      <w:r w:rsidRPr="008A1D56">
        <w:t>‘</w:t>
      </w:r>
      <w:r>
        <w:t>Компакт</w:t>
      </w:r>
      <w:r w:rsidRPr="008A1D56">
        <w:t>’</w:t>
      </w:r>
      <w:r>
        <w:t xml:space="preserve">, название модели </w:t>
      </w:r>
      <w:r w:rsidRPr="008A1D56">
        <w:t>‘</w:t>
      </w:r>
      <w:r>
        <w:rPr>
          <w:lang w:val="en-US"/>
        </w:rPr>
        <w:t>CMD</w:t>
      </w:r>
      <w:r w:rsidRPr="008A1D56">
        <w:t>-</w:t>
      </w:r>
      <w:r>
        <w:rPr>
          <w:lang w:val="en-US"/>
        </w:rPr>
        <w:t>Sport</w:t>
      </w:r>
      <w:r w:rsidRPr="008A1D56">
        <w:t xml:space="preserve"> </w:t>
      </w:r>
      <w:r>
        <w:t>3-</w:t>
      </w:r>
      <w:r>
        <w:rPr>
          <w:lang w:val="en-US"/>
        </w:rPr>
        <w:t>Sectional</w:t>
      </w:r>
      <w:r w:rsidRPr="00DC4CE0">
        <w:t xml:space="preserve">  </w:t>
      </w:r>
      <w:r>
        <w:t>телескопические</w:t>
      </w:r>
      <w:r w:rsidRPr="008A1D56">
        <w:t>’</w:t>
      </w:r>
      <w:r>
        <w:t xml:space="preserve"> и кнопка </w:t>
      </w:r>
      <w:r w:rsidRPr="008A1D56">
        <w:t>‘</w:t>
      </w:r>
      <w:r>
        <w:t>подробнее</w:t>
      </w:r>
      <w:r w:rsidRPr="008A1D56">
        <w:t>’</w:t>
      </w:r>
      <w:r>
        <w:t xml:space="preserve"> активны, и при нажатии на любую из них человек перенаправляется на карточку товара</w:t>
      </w:r>
      <w:r w:rsidRPr="00DC4CE0">
        <w:t xml:space="preserve"> </w:t>
      </w:r>
      <w:r>
        <w:t>(</w:t>
      </w:r>
      <w:r w:rsidRPr="00567FF5">
        <w:rPr>
          <w:b/>
        </w:rPr>
        <w:t>сайт скандинавская ходьба карта товара</w:t>
      </w:r>
      <w:r w:rsidR="005D1E3C" w:rsidRPr="00567FF5">
        <w:rPr>
          <w:b/>
        </w:rPr>
        <w:t>4</w:t>
      </w:r>
      <w:r w:rsidRPr="00567FF5">
        <w:rPr>
          <w:b/>
        </w:rPr>
        <w:t>.</w:t>
      </w:r>
      <w:r w:rsidRPr="00567FF5">
        <w:rPr>
          <w:b/>
          <w:lang w:val="en-US"/>
        </w:rPr>
        <w:t>jpg</w:t>
      </w:r>
      <w:r>
        <w:t xml:space="preserve">).   </w:t>
      </w:r>
    </w:p>
    <w:p w:rsidR="00DC4CE0" w:rsidRPr="0061171F" w:rsidRDefault="00DC4CE0" w:rsidP="008A1D56">
      <w:pPr>
        <w:pStyle w:val="a3"/>
        <w:ind w:left="1440"/>
      </w:pPr>
    </w:p>
    <w:p w:rsidR="00DC4CE0" w:rsidRPr="008A1D56" w:rsidRDefault="00DC4CE0" w:rsidP="00DC4CE0">
      <w:pPr>
        <w:pStyle w:val="a3"/>
        <w:ind w:left="1440"/>
      </w:pPr>
      <w:r>
        <w:t>Четвертая  модель (Воздушные)</w:t>
      </w:r>
      <w:r w:rsidRPr="008A1D56">
        <w:t>:</w:t>
      </w:r>
    </w:p>
    <w:p w:rsidR="00DC4CE0" w:rsidRPr="008A1D56" w:rsidRDefault="00DC4CE0" w:rsidP="00DC4CE0">
      <w:pPr>
        <w:pStyle w:val="a3"/>
        <w:ind w:left="1440"/>
      </w:pPr>
      <w:r>
        <w:t xml:space="preserve">Слово </w:t>
      </w:r>
      <w:r w:rsidRPr="008A1D56">
        <w:t>‘</w:t>
      </w:r>
      <w:r>
        <w:t>Воздушные</w:t>
      </w:r>
      <w:r w:rsidRPr="008A1D56">
        <w:t>’</w:t>
      </w:r>
      <w:r>
        <w:t xml:space="preserve">, название модели </w:t>
      </w:r>
      <w:r w:rsidRPr="008A1D56">
        <w:t>‘</w:t>
      </w:r>
      <w:r>
        <w:rPr>
          <w:lang w:val="en-US"/>
        </w:rPr>
        <w:t>CMD</w:t>
      </w:r>
      <w:r w:rsidRPr="008A1D56">
        <w:t>-</w:t>
      </w:r>
      <w:r>
        <w:rPr>
          <w:lang w:val="en-US"/>
        </w:rPr>
        <w:t>Sport</w:t>
      </w:r>
      <w:r w:rsidRPr="008A1D56">
        <w:t xml:space="preserve"> </w:t>
      </w:r>
      <w:r>
        <w:rPr>
          <w:lang w:val="en-US"/>
        </w:rPr>
        <w:t>Carbon</w:t>
      </w:r>
      <w:r w:rsidRPr="00DC4CE0">
        <w:t xml:space="preserve">  </w:t>
      </w:r>
      <w:r>
        <w:t>телескопические</w:t>
      </w:r>
      <w:r w:rsidRPr="008A1D56">
        <w:t>’</w:t>
      </w:r>
      <w:r>
        <w:t xml:space="preserve"> и кнопка </w:t>
      </w:r>
      <w:r w:rsidRPr="008A1D56">
        <w:t>‘</w:t>
      </w:r>
      <w:r>
        <w:t>подробнее</w:t>
      </w:r>
      <w:r w:rsidRPr="008A1D56">
        <w:t>’</w:t>
      </w:r>
      <w:r>
        <w:t xml:space="preserve"> активны, и при нажатии на любую из них человек перенаправляется на карточку товара</w:t>
      </w:r>
      <w:r w:rsidRPr="00DC4CE0">
        <w:t xml:space="preserve"> </w:t>
      </w:r>
      <w:r>
        <w:t>(</w:t>
      </w:r>
      <w:r w:rsidRPr="00567FF5">
        <w:rPr>
          <w:b/>
        </w:rPr>
        <w:t>сайт ск</w:t>
      </w:r>
      <w:r w:rsidR="005D1E3C" w:rsidRPr="00567FF5">
        <w:rPr>
          <w:b/>
        </w:rPr>
        <w:t>андинавская ходьба карта товара5</w:t>
      </w:r>
      <w:r w:rsidRPr="00567FF5">
        <w:rPr>
          <w:b/>
        </w:rPr>
        <w:t>.</w:t>
      </w:r>
      <w:r w:rsidRPr="00567FF5">
        <w:rPr>
          <w:b/>
          <w:lang w:val="en-US"/>
        </w:rPr>
        <w:t>jpg</w:t>
      </w:r>
      <w:r>
        <w:t xml:space="preserve">).   </w:t>
      </w:r>
    </w:p>
    <w:p w:rsidR="00DC4CE0" w:rsidRPr="00DC4CE0" w:rsidRDefault="00DC4CE0" w:rsidP="008A1D56">
      <w:pPr>
        <w:pStyle w:val="a3"/>
        <w:ind w:left="1440"/>
      </w:pPr>
    </w:p>
    <w:p w:rsidR="008A1D56" w:rsidRPr="00DC4CE0" w:rsidRDefault="00DC4CE0" w:rsidP="008A1D56">
      <w:pPr>
        <w:pStyle w:val="a3"/>
        <w:ind w:left="1440"/>
      </w:pPr>
      <w:r>
        <w:t xml:space="preserve">Кнопка </w:t>
      </w:r>
      <w:r w:rsidRPr="00DC4CE0">
        <w:t>‘</w:t>
      </w:r>
      <w:r>
        <w:t>Купить в один клик</w:t>
      </w:r>
      <w:r w:rsidRPr="00DC4CE0">
        <w:t>’</w:t>
      </w:r>
      <w:r>
        <w:t xml:space="preserve"> во всех моделях работает одинаково. При нажатии на нее появляется форма </w:t>
      </w:r>
      <w:r w:rsidRPr="00DC4CE0">
        <w:t>‘</w:t>
      </w:r>
      <w:r>
        <w:t>Заполните форму быстрого заказа</w:t>
      </w:r>
      <w:r w:rsidRPr="00DC4CE0">
        <w:t>’</w:t>
      </w:r>
      <w:r>
        <w:t xml:space="preserve">, она находится в файле </w:t>
      </w:r>
      <w:r w:rsidRPr="00567FF5">
        <w:rPr>
          <w:b/>
        </w:rPr>
        <w:t>‘сайт скандинавская ходьба модули.</w:t>
      </w:r>
      <w:r w:rsidRPr="00567FF5">
        <w:rPr>
          <w:b/>
          <w:lang w:val="en-US"/>
        </w:rPr>
        <w:t>jpg</w:t>
      </w:r>
      <w:r w:rsidRPr="00567FF5">
        <w:rPr>
          <w:b/>
        </w:rPr>
        <w:t>’</w:t>
      </w:r>
      <w:r w:rsidRPr="00FC7C3D">
        <w:t>.</w:t>
      </w:r>
      <w:r w:rsidRPr="00DC4CE0">
        <w:t xml:space="preserve"> </w:t>
      </w:r>
    </w:p>
    <w:p w:rsidR="00DC4CE0" w:rsidRDefault="00DC4CE0" w:rsidP="008A1D56">
      <w:pPr>
        <w:pStyle w:val="a3"/>
        <w:ind w:left="1440"/>
      </w:pPr>
      <w:r>
        <w:t xml:space="preserve">Она работает аналогично вышеописанным формам. Ну там затемнения по краям, красные рамки в случае ошибки. При успешной отправке данных всплывает окно  </w:t>
      </w:r>
      <w:r w:rsidRPr="00FA1D5E">
        <w:t>‘</w:t>
      </w:r>
      <w:r>
        <w:t>Спасибо за заказ! В ближайшее время мы перезвоним Вам</w:t>
      </w:r>
      <w:r w:rsidRPr="00FA1D5E">
        <w:t>’</w:t>
      </w:r>
      <w:r>
        <w:t xml:space="preserve">, его можно найти в файле </w:t>
      </w:r>
      <w:r w:rsidRPr="005D1E3C">
        <w:rPr>
          <w:b/>
        </w:rPr>
        <w:t>‘</w:t>
      </w:r>
      <w:r w:rsidR="00567FF5" w:rsidRPr="00567FF5">
        <w:rPr>
          <w:b/>
        </w:rPr>
        <w:t>сайт скандинавская ходьба модули спасибо за отзыв</w:t>
      </w:r>
      <w:r w:rsidRPr="005D1E3C">
        <w:rPr>
          <w:b/>
        </w:rPr>
        <w:t>.</w:t>
      </w:r>
      <w:r w:rsidRPr="005D1E3C">
        <w:rPr>
          <w:b/>
          <w:lang w:val="en-US"/>
        </w:rPr>
        <w:t>jpg</w:t>
      </w:r>
      <w:r w:rsidRPr="005D1E3C">
        <w:rPr>
          <w:b/>
        </w:rPr>
        <w:t>’</w:t>
      </w:r>
      <w:r w:rsidRPr="003C0830">
        <w:t>.</w:t>
      </w:r>
    </w:p>
    <w:p w:rsidR="00DC4CE0" w:rsidRPr="00DC4CE0" w:rsidRDefault="00DC4CE0" w:rsidP="008A1D56">
      <w:pPr>
        <w:pStyle w:val="a3"/>
        <w:ind w:left="1440"/>
      </w:pPr>
    </w:p>
    <w:p w:rsidR="00C4573F" w:rsidRDefault="00DC4CE0" w:rsidP="00DD5BD9">
      <w:pPr>
        <w:pStyle w:val="a3"/>
        <w:numPr>
          <w:ilvl w:val="0"/>
          <w:numId w:val="15"/>
        </w:numPr>
      </w:pPr>
      <w:r>
        <w:t xml:space="preserve">В разделе </w:t>
      </w:r>
      <w:r w:rsidRPr="00EC65D8">
        <w:t>‘</w:t>
      </w:r>
      <w:r>
        <w:t>Как подобрать высоту палок для скандинавской ходьбы?</w:t>
      </w:r>
      <w:r w:rsidRPr="00EC65D8">
        <w:t>’</w:t>
      </w:r>
      <w:r>
        <w:t xml:space="preserve"> </w:t>
      </w:r>
      <w:r w:rsidR="00A74A3C">
        <w:t>ползунок на шкале активен</w:t>
      </w:r>
      <w:r>
        <w:t xml:space="preserve">. </w:t>
      </w:r>
      <w:r w:rsidR="00A74A3C">
        <w:t>Его</w:t>
      </w:r>
      <w:r>
        <w:t xml:space="preserve"> можно зажав перетаскивать по всей шкале. </w:t>
      </w:r>
      <w:r w:rsidR="000300CA">
        <w:t xml:space="preserve">При этом ползунок всегда показывает то значение, на котором он находится в данный момент. Кнопки </w:t>
      </w:r>
      <w:r w:rsidR="000300CA" w:rsidRPr="000300CA">
        <w:t>‘</w:t>
      </w:r>
      <w:r w:rsidR="000300CA">
        <w:t>+</w:t>
      </w:r>
      <w:r w:rsidR="000300CA" w:rsidRPr="000300CA">
        <w:t>’</w:t>
      </w:r>
      <w:r w:rsidR="000300CA">
        <w:t xml:space="preserve"> и </w:t>
      </w:r>
      <w:r w:rsidR="000300CA" w:rsidRPr="000300CA">
        <w:t>‘</w:t>
      </w:r>
      <w:r w:rsidR="000300CA">
        <w:t>–</w:t>
      </w:r>
      <w:r w:rsidR="000300CA" w:rsidRPr="000300CA">
        <w:t>‘</w:t>
      </w:r>
      <w:r w:rsidR="000300CA">
        <w:t xml:space="preserve"> прибавляют и соответственно вычитают по одному сантиметру из значения ползунка (При этом ползунок смещается на нужное значение)</w:t>
      </w:r>
      <w:r w:rsidR="00DD5BD9">
        <w:t>. Минимум - 140см, максимум - 210</w:t>
      </w:r>
      <w:r w:rsidR="000300CA">
        <w:t>см.</w:t>
      </w:r>
      <w:r w:rsidR="00DD5BD9">
        <w:t xml:space="preserve"> Когда я нахожусь в значении 210см, кнопка </w:t>
      </w:r>
      <w:r w:rsidR="00DD5BD9" w:rsidRPr="00DD5BD9">
        <w:t xml:space="preserve">‘+’ </w:t>
      </w:r>
      <w:r w:rsidR="00DD5BD9">
        <w:t xml:space="preserve">не работает. И соответственно в  140см не работает кнопка </w:t>
      </w:r>
      <w:r w:rsidR="00DD5BD9" w:rsidRPr="00DD5BD9">
        <w:t>‘-’</w:t>
      </w:r>
      <w:r w:rsidR="00DD5BD9">
        <w:t xml:space="preserve">. </w:t>
      </w:r>
    </w:p>
    <w:p w:rsidR="00DD5BD9" w:rsidRDefault="00DD5BD9" w:rsidP="00DD5BD9">
      <w:pPr>
        <w:pStyle w:val="a3"/>
        <w:ind w:left="1428"/>
      </w:pPr>
    </w:p>
    <w:p w:rsidR="00DD5BD9" w:rsidRDefault="00DD5BD9" w:rsidP="00DD5BD9">
      <w:pPr>
        <w:pStyle w:val="a3"/>
        <w:ind w:left="1428"/>
      </w:pPr>
      <w:r>
        <w:t xml:space="preserve">В зависимости от значения ползунка меняется </w:t>
      </w:r>
      <w:r w:rsidRPr="00DD5BD9">
        <w:t>‘</w:t>
      </w:r>
      <w:r>
        <w:t>рекомендованная высота палок</w:t>
      </w:r>
      <w:r w:rsidRPr="00DD5BD9">
        <w:t xml:space="preserve">’. </w:t>
      </w:r>
      <w:r>
        <w:t>Она вычисляется умножением значения ползунка на 0</w:t>
      </w:r>
      <w:r w:rsidRPr="00DD5BD9">
        <w:t>,</w:t>
      </w:r>
      <w:r>
        <w:t xml:space="preserve">68.  </w:t>
      </w:r>
      <w:r w:rsidR="00A74A3C">
        <w:t>Например,</w:t>
      </w:r>
      <w:r>
        <w:t xml:space="preserve"> при росте человека 210см рекомендованная высота палок – 143 см. При росте 140см – 95см. Ответ округляется до целого. </w:t>
      </w:r>
    </w:p>
    <w:p w:rsidR="00DD5BD9" w:rsidRDefault="00DD5BD9" w:rsidP="00DD5BD9">
      <w:pPr>
        <w:pStyle w:val="a3"/>
        <w:ind w:left="1428"/>
      </w:pPr>
    </w:p>
    <w:p w:rsidR="00243138" w:rsidRDefault="00243138" w:rsidP="00DD5BD9">
      <w:pPr>
        <w:pStyle w:val="a3"/>
        <w:ind w:left="1428"/>
      </w:pPr>
    </w:p>
    <w:p w:rsidR="00243138" w:rsidRDefault="00243138" w:rsidP="00DD5BD9">
      <w:pPr>
        <w:pStyle w:val="a3"/>
        <w:ind w:left="1428"/>
      </w:pPr>
    </w:p>
    <w:p w:rsidR="00DD5BD9" w:rsidRDefault="00A74A3C" w:rsidP="00DD5BD9">
      <w:pPr>
        <w:pStyle w:val="a3"/>
        <w:numPr>
          <w:ilvl w:val="0"/>
          <w:numId w:val="15"/>
        </w:numPr>
      </w:pPr>
      <w:r>
        <w:t>Раздел</w:t>
      </w:r>
      <w:r>
        <w:rPr>
          <w:lang w:val="en-US"/>
        </w:rPr>
        <w:t xml:space="preserve"> ‘</w:t>
      </w:r>
      <w:r>
        <w:t>Отзывы</w:t>
      </w:r>
      <w:r>
        <w:rPr>
          <w:lang w:val="en-US"/>
        </w:rPr>
        <w:t>’</w:t>
      </w:r>
      <w:r>
        <w:t xml:space="preserve">. </w:t>
      </w:r>
    </w:p>
    <w:p w:rsidR="00243138" w:rsidRDefault="00243138" w:rsidP="00A74A3C">
      <w:pPr>
        <w:pStyle w:val="a3"/>
        <w:ind w:left="1428"/>
      </w:pPr>
      <w:r>
        <w:t>Отзывов всего шесть. При этом в видимой части их только три. Листать отзывы можно кнопками скроллинга вверх и вниз</w:t>
      </w:r>
      <w:r w:rsidRPr="00243138">
        <w:t xml:space="preserve">. </w:t>
      </w:r>
      <w:r>
        <w:t xml:space="preserve">Изначально активна только стрелка вниз, а стрелка вверх подкрашена серым цветом.  При единичном нажатии на кнопку вниз все отзывы плавно смещаются  вверх. При этом верхний отзыв исчезает, а снизу добавляется новый. Стрелка вверх перестает быть серой. Когда отзывы снизу кончаются, стрелка вниз становится серой. </w:t>
      </w:r>
    </w:p>
    <w:p w:rsidR="00243138" w:rsidRDefault="00243138" w:rsidP="00A74A3C">
      <w:pPr>
        <w:pStyle w:val="a3"/>
        <w:ind w:left="1428"/>
      </w:pPr>
    </w:p>
    <w:p w:rsidR="00A74A3C" w:rsidRDefault="00243138" w:rsidP="00A74A3C">
      <w:pPr>
        <w:pStyle w:val="a3"/>
        <w:ind w:left="1428"/>
      </w:pPr>
      <w:r>
        <w:t xml:space="preserve">Полный текст всех отзывов прикреплен отдельным файлом. </w:t>
      </w:r>
    </w:p>
    <w:p w:rsidR="00243138" w:rsidRDefault="00243138" w:rsidP="00A74A3C">
      <w:pPr>
        <w:pStyle w:val="a3"/>
        <w:ind w:left="1428"/>
      </w:pPr>
    </w:p>
    <w:p w:rsidR="00243138" w:rsidRDefault="00243138" w:rsidP="00A74A3C">
      <w:pPr>
        <w:pStyle w:val="a3"/>
        <w:ind w:left="1428"/>
      </w:pPr>
      <w:r>
        <w:t xml:space="preserve">При нажатии на кнопку </w:t>
      </w:r>
      <w:r w:rsidRPr="00243138">
        <w:t>‘</w:t>
      </w:r>
      <w:r>
        <w:t>прочитать полностью</w:t>
      </w:r>
      <w:r w:rsidRPr="00243138">
        <w:t>’</w:t>
      </w:r>
      <w:r w:rsidR="00803613">
        <w:t xml:space="preserve"> открывается окно с отзывом. Пример этого окна лежит в файле </w:t>
      </w:r>
      <w:r w:rsidR="00803613" w:rsidRPr="005D1E3C">
        <w:rPr>
          <w:b/>
        </w:rPr>
        <w:t>‘</w:t>
      </w:r>
      <w:r w:rsidR="00567FF5" w:rsidRPr="00567FF5">
        <w:rPr>
          <w:b/>
        </w:rPr>
        <w:t>сайт скандинавская ходьба модули спасибо за отзыв</w:t>
      </w:r>
      <w:r w:rsidR="00803613" w:rsidRPr="005D1E3C">
        <w:rPr>
          <w:b/>
        </w:rPr>
        <w:t>.</w:t>
      </w:r>
      <w:r w:rsidR="00803613" w:rsidRPr="005D1E3C">
        <w:rPr>
          <w:b/>
          <w:lang w:val="en-US"/>
        </w:rPr>
        <w:t>jpg</w:t>
      </w:r>
      <w:r w:rsidR="00803613" w:rsidRPr="005D1E3C">
        <w:rPr>
          <w:b/>
        </w:rPr>
        <w:t>’</w:t>
      </w:r>
      <w:r w:rsidR="00803613" w:rsidRPr="00803613">
        <w:t>.</w:t>
      </w:r>
      <w:r w:rsidR="00803613">
        <w:t xml:space="preserve"> Все пространство за окном затемнено, и, если нажать на это пространство или на крестик в верхнем правом углу, отзыв закроется.</w:t>
      </w:r>
    </w:p>
    <w:p w:rsidR="00803613" w:rsidRDefault="00803613" w:rsidP="00A74A3C">
      <w:pPr>
        <w:pStyle w:val="a3"/>
        <w:ind w:left="1428"/>
      </w:pPr>
    </w:p>
    <w:p w:rsidR="0061171F" w:rsidRDefault="0061171F" w:rsidP="00567FF5">
      <w:pPr>
        <w:pStyle w:val="a3"/>
        <w:numPr>
          <w:ilvl w:val="0"/>
          <w:numId w:val="15"/>
        </w:numPr>
      </w:pPr>
      <w:r>
        <w:t xml:space="preserve">Форма в разделе </w:t>
      </w:r>
      <w:r w:rsidRPr="0061171F">
        <w:t>‘</w:t>
      </w:r>
      <w:r>
        <w:t>Остались вопросы? Давайте мы Вам перезвоним</w:t>
      </w:r>
      <w:r w:rsidRPr="0061171F">
        <w:t>’</w:t>
      </w:r>
      <w:r>
        <w:t xml:space="preserve"> работает точно так же, как и формы выше. При успешной отправке данных всплывает окно  </w:t>
      </w:r>
      <w:r w:rsidRPr="00FA1D5E">
        <w:t>‘</w:t>
      </w:r>
      <w:r>
        <w:t>Заявка принята! В ближайшее время мы перезвоним Вам</w:t>
      </w:r>
      <w:r w:rsidRPr="00FA1D5E">
        <w:t>’</w:t>
      </w:r>
      <w:r>
        <w:t xml:space="preserve">, его можно найти в файле </w:t>
      </w:r>
      <w:r w:rsidRPr="005D1E3C">
        <w:rPr>
          <w:b/>
        </w:rPr>
        <w:t>‘</w:t>
      </w:r>
      <w:r w:rsidR="00567FF5" w:rsidRPr="00567FF5">
        <w:rPr>
          <w:b/>
        </w:rPr>
        <w:t>сайт скандинавская ходьба модули спасибо за отзыв</w:t>
      </w:r>
      <w:r w:rsidRPr="005D1E3C">
        <w:rPr>
          <w:b/>
        </w:rPr>
        <w:t>.</w:t>
      </w:r>
      <w:r w:rsidRPr="005D1E3C">
        <w:rPr>
          <w:b/>
          <w:lang w:val="en-US"/>
        </w:rPr>
        <w:t>jpg</w:t>
      </w:r>
      <w:r w:rsidRPr="005D1E3C">
        <w:rPr>
          <w:b/>
        </w:rPr>
        <w:t>’</w:t>
      </w:r>
      <w:r w:rsidRPr="003C0830">
        <w:t xml:space="preserve">. </w:t>
      </w:r>
      <w:r>
        <w:t xml:space="preserve">Экран за окном также затемнен, при нажатии на любой участок сайта окно закрывается или исчезает само через 4 секунды. </w:t>
      </w:r>
    </w:p>
    <w:p w:rsidR="00624529" w:rsidRDefault="00624529" w:rsidP="00624529">
      <w:pPr>
        <w:pStyle w:val="a3"/>
        <w:ind w:left="1440"/>
      </w:pPr>
    </w:p>
    <w:p w:rsidR="00624529" w:rsidRDefault="00624529" w:rsidP="00624529">
      <w:pPr>
        <w:pStyle w:val="a3"/>
        <w:ind w:left="1440"/>
      </w:pPr>
      <w:r>
        <w:t xml:space="preserve">При нажатии на кнопку </w:t>
      </w:r>
      <w:r w:rsidRPr="00624529">
        <w:t>‘</w:t>
      </w:r>
      <w:r>
        <w:t>Добавить отзыв</w:t>
      </w:r>
      <w:r w:rsidRPr="00624529">
        <w:t>’</w:t>
      </w:r>
      <w:r>
        <w:t xml:space="preserve"> всплывает форма </w:t>
      </w:r>
      <w:r w:rsidRPr="00FC7C3D">
        <w:t>‘</w:t>
      </w:r>
      <w:r>
        <w:t>Добавить свой отзыв</w:t>
      </w:r>
      <w:r w:rsidRPr="00A63D42">
        <w:t>’</w:t>
      </w:r>
      <w:r>
        <w:t xml:space="preserve">, она находится в файле </w:t>
      </w:r>
      <w:r w:rsidRPr="00567FF5">
        <w:rPr>
          <w:b/>
        </w:rPr>
        <w:t>‘сайт скандинавская ходьба модули.</w:t>
      </w:r>
      <w:r w:rsidRPr="00567FF5">
        <w:rPr>
          <w:b/>
          <w:lang w:val="en-US"/>
        </w:rPr>
        <w:t>jpg</w:t>
      </w:r>
      <w:r w:rsidRPr="00567FF5">
        <w:rPr>
          <w:b/>
        </w:rPr>
        <w:t>’</w:t>
      </w:r>
      <w:r w:rsidRPr="00FC7C3D">
        <w:t xml:space="preserve">. </w:t>
      </w:r>
    </w:p>
    <w:p w:rsidR="00624529" w:rsidRDefault="00624529" w:rsidP="00624529">
      <w:pPr>
        <w:pStyle w:val="a3"/>
        <w:ind w:left="1440"/>
      </w:pPr>
    </w:p>
    <w:p w:rsidR="00624529" w:rsidRDefault="00624529" w:rsidP="00624529">
      <w:pPr>
        <w:pStyle w:val="a3"/>
        <w:ind w:left="1440"/>
      </w:pPr>
      <w:r>
        <w:t xml:space="preserve">Форма всплывает в центре экрана, все пространство за ней – затемнено. При нажатии на это затемненное пространство форма закрывается. </w:t>
      </w:r>
    </w:p>
    <w:p w:rsidR="00624529" w:rsidRDefault="00624529" w:rsidP="00624529">
      <w:pPr>
        <w:pStyle w:val="a3"/>
        <w:ind w:left="1440"/>
      </w:pPr>
    </w:p>
    <w:p w:rsidR="00624529" w:rsidRDefault="00624529" w:rsidP="00624529">
      <w:pPr>
        <w:pStyle w:val="a3"/>
        <w:ind w:left="1440"/>
      </w:pPr>
      <w:r>
        <w:t xml:space="preserve">Если клиент не заполнил одно или </w:t>
      </w:r>
      <w:r w:rsidR="00EE3EB4">
        <w:t>несколько</w:t>
      </w:r>
      <w:r>
        <w:t xml:space="preserve"> пол</w:t>
      </w:r>
      <w:r w:rsidR="00EE3EB4">
        <w:t>ей</w:t>
      </w:r>
      <w:r>
        <w:t xml:space="preserve"> формы и нажал кнопку </w:t>
      </w:r>
      <w:r w:rsidRPr="003C0830">
        <w:t>‘</w:t>
      </w:r>
      <w:r>
        <w:t>отправить</w:t>
      </w:r>
      <w:r w:rsidRPr="003C0830">
        <w:t xml:space="preserve">’, </w:t>
      </w:r>
      <w:r>
        <w:t>то незаполненные поля обводятся красной рамкой.</w:t>
      </w:r>
    </w:p>
    <w:p w:rsidR="00EE3EB4" w:rsidRDefault="00EE3EB4" w:rsidP="00624529">
      <w:pPr>
        <w:pStyle w:val="a3"/>
        <w:ind w:left="1440"/>
      </w:pPr>
    </w:p>
    <w:p w:rsidR="00EE3EB4" w:rsidRPr="00EE3EB4" w:rsidRDefault="00EE3EB4" w:rsidP="00EE3EB4">
      <w:pPr>
        <w:pStyle w:val="a3"/>
        <w:ind w:left="1440"/>
      </w:pPr>
      <w:r>
        <w:t>Кнопка</w:t>
      </w:r>
      <w:r w:rsidRPr="00EE3EB4">
        <w:t xml:space="preserve"> ‘</w:t>
      </w:r>
      <w:r>
        <w:t>добавить фото</w:t>
      </w:r>
      <w:r w:rsidRPr="00EE3EB4">
        <w:t xml:space="preserve">’ </w:t>
      </w:r>
      <w:r>
        <w:t xml:space="preserve">предлагает загрузить изображение с компьютера. </w:t>
      </w:r>
    </w:p>
    <w:p w:rsidR="00624529" w:rsidRPr="0061171F" w:rsidRDefault="00624529" w:rsidP="00624529">
      <w:pPr>
        <w:pStyle w:val="a3"/>
        <w:ind w:left="1440"/>
      </w:pPr>
    </w:p>
    <w:p w:rsidR="00624529" w:rsidRPr="0061171F" w:rsidRDefault="00624529" w:rsidP="00624529">
      <w:pPr>
        <w:pStyle w:val="a3"/>
        <w:ind w:left="1416"/>
      </w:pPr>
      <w:r>
        <w:t xml:space="preserve">При успешной отправке данных всплывает окно  </w:t>
      </w:r>
      <w:r w:rsidRPr="00FA1D5E">
        <w:t>‘</w:t>
      </w:r>
      <w:r w:rsidR="00EE3EB4">
        <w:t>Спасибо за отзыв!</w:t>
      </w:r>
      <w:r w:rsidR="00EE3EB4" w:rsidRPr="00FA1D5E">
        <w:t xml:space="preserve"> </w:t>
      </w:r>
      <w:r w:rsidR="00EE3EB4">
        <w:t>После модерации Ваш отзыв будет добавлен на сайт</w:t>
      </w:r>
      <w:r w:rsidRPr="00FA1D5E">
        <w:t>’</w:t>
      </w:r>
      <w:r>
        <w:t xml:space="preserve">, его можно найти в файле </w:t>
      </w:r>
      <w:r w:rsidRPr="005D1E3C">
        <w:rPr>
          <w:b/>
        </w:rPr>
        <w:t>‘</w:t>
      </w:r>
      <w:r w:rsidR="00567FF5" w:rsidRPr="00567FF5">
        <w:rPr>
          <w:b/>
        </w:rPr>
        <w:t>сайт скандинавская ходьба модули спасибо за отзыв</w:t>
      </w:r>
      <w:r w:rsidRPr="005D1E3C">
        <w:rPr>
          <w:b/>
        </w:rPr>
        <w:t>.</w:t>
      </w:r>
      <w:r w:rsidRPr="005D1E3C">
        <w:rPr>
          <w:b/>
          <w:lang w:val="en-US"/>
        </w:rPr>
        <w:t>jpg</w:t>
      </w:r>
      <w:r w:rsidRPr="005D1E3C">
        <w:rPr>
          <w:b/>
        </w:rPr>
        <w:t>’</w:t>
      </w:r>
      <w:r w:rsidRPr="003C0830">
        <w:t xml:space="preserve">. </w:t>
      </w:r>
      <w:r>
        <w:t xml:space="preserve">Экран за окном также затемнен, при нажатии на любой участок сайта окно закрывается или исчезает само через 4 секунды. </w:t>
      </w:r>
    </w:p>
    <w:p w:rsidR="00624529" w:rsidRPr="00EE3EB4" w:rsidRDefault="00EE3EB4" w:rsidP="00624529">
      <w:pPr>
        <w:ind w:left="1416"/>
      </w:pPr>
      <w:r>
        <w:t xml:space="preserve">Отзыв присылается на почту </w:t>
      </w:r>
      <w:r w:rsidRPr="00EE3EB4">
        <w:t>‘</w:t>
      </w:r>
      <w:r>
        <w:rPr>
          <w:lang w:val="en-US"/>
        </w:rPr>
        <w:t>Skandi</w:t>
      </w:r>
      <w:r w:rsidRPr="002F2093">
        <w:t>-</w:t>
      </w:r>
      <w:r>
        <w:rPr>
          <w:lang w:val="en-US"/>
        </w:rPr>
        <w:t>palki</w:t>
      </w:r>
      <w:r w:rsidRPr="002F2093">
        <w:t>@</w:t>
      </w:r>
      <w:r>
        <w:rPr>
          <w:lang w:val="en-US"/>
        </w:rPr>
        <w:t>mail</w:t>
      </w:r>
      <w:r w:rsidRPr="002F2093">
        <w:t>.</w:t>
      </w:r>
      <w:r>
        <w:rPr>
          <w:lang w:val="en-US"/>
        </w:rPr>
        <w:t>ru</w:t>
      </w:r>
      <w:r w:rsidRPr="002F2093">
        <w:t>’</w:t>
      </w:r>
      <w:r w:rsidRPr="00EE3EB4">
        <w:t xml:space="preserve"> </w:t>
      </w:r>
      <w:r>
        <w:t xml:space="preserve">с темой </w:t>
      </w:r>
      <w:r w:rsidRPr="00EE3EB4">
        <w:t>‘</w:t>
      </w:r>
      <w:r>
        <w:t>Отзыв</w:t>
      </w:r>
      <w:r w:rsidRPr="00EE3EB4">
        <w:t>’</w:t>
      </w:r>
      <w:r>
        <w:t>.</w:t>
      </w:r>
    </w:p>
    <w:p w:rsidR="0061171F" w:rsidRDefault="0061171F" w:rsidP="0061171F">
      <w:pPr>
        <w:pStyle w:val="a3"/>
        <w:ind w:left="1428"/>
      </w:pPr>
    </w:p>
    <w:p w:rsidR="002F2093" w:rsidRDefault="0061171F" w:rsidP="0061171F">
      <w:pPr>
        <w:pStyle w:val="a3"/>
        <w:numPr>
          <w:ilvl w:val="0"/>
          <w:numId w:val="15"/>
        </w:numPr>
      </w:pPr>
      <w:r>
        <w:t xml:space="preserve">При нажатии на кнопку </w:t>
      </w:r>
      <w:r w:rsidRPr="0061171F">
        <w:t>‘</w:t>
      </w:r>
      <w:r>
        <w:t>Для оптовых заказов</w:t>
      </w:r>
      <w:r w:rsidRPr="0061171F">
        <w:t>’</w:t>
      </w:r>
      <w:r>
        <w:t xml:space="preserve"> человек перенаправляется на страницу оптовых заказов </w:t>
      </w:r>
      <w:r w:rsidRPr="00567FF5">
        <w:rPr>
          <w:b/>
        </w:rPr>
        <w:t>‘сайт скандинавская ходьба опт.</w:t>
      </w:r>
      <w:r w:rsidRPr="00567FF5">
        <w:rPr>
          <w:b/>
          <w:lang w:val="en-US"/>
        </w:rPr>
        <w:t>jpg</w:t>
      </w:r>
      <w:r w:rsidRPr="00567FF5">
        <w:rPr>
          <w:b/>
        </w:rPr>
        <w:t>’</w:t>
      </w:r>
      <w:r>
        <w:t xml:space="preserve">. </w:t>
      </w:r>
    </w:p>
    <w:p w:rsidR="002F2093" w:rsidRDefault="002F2093" w:rsidP="002F2093">
      <w:pPr>
        <w:pStyle w:val="a3"/>
      </w:pPr>
    </w:p>
    <w:p w:rsidR="0061171F" w:rsidRPr="0061171F" w:rsidRDefault="002F2093" w:rsidP="0061171F">
      <w:pPr>
        <w:pStyle w:val="a3"/>
        <w:numPr>
          <w:ilvl w:val="0"/>
          <w:numId w:val="15"/>
        </w:numPr>
      </w:pPr>
      <w:r>
        <w:lastRenderedPageBreak/>
        <w:t xml:space="preserve">Кнопка </w:t>
      </w:r>
      <w:r w:rsidRPr="002F2093">
        <w:t>‘</w:t>
      </w:r>
      <w:r>
        <w:rPr>
          <w:lang w:val="en-US"/>
        </w:rPr>
        <w:t>Skandi</w:t>
      </w:r>
      <w:r w:rsidRPr="002F2093">
        <w:t>-</w:t>
      </w:r>
      <w:r>
        <w:rPr>
          <w:lang w:val="en-US"/>
        </w:rPr>
        <w:t>palki</w:t>
      </w:r>
      <w:r w:rsidRPr="002F2093">
        <w:t>@</w:t>
      </w:r>
      <w:r>
        <w:rPr>
          <w:lang w:val="en-US"/>
        </w:rPr>
        <w:t>mail</w:t>
      </w:r>
      <w:r w:rsidRPr="002F2093">
        <w:t>.</w:t>
      </w:r>
      <w:r>
        <w:rPr>
          <w:lang w:val="en-US"/>
        </w:rPr>
        <w:t>ru</w:t>
      </w:r>
      <w:r w:rsidRPr="002F2093">
        <w:t xml:space="preserve">’ </w:t>
      </w:r>
      <w:r>
        <w:t xml:space="preserve">в подвале сайта является активной ссылкой на почту. </w:t>
      </w:r>
      <w:r w:rsidR="0061171F" w:rsidRPr="0061171F">
        <w:tab/>
      </w:r>
    </w:p>
    <w:p w:rsidR="00C4573F" w:rsidRPr="00C4573F" w:rsidRDefault="00C4573F" w:rsidP="0061171F">
      <w:pPr>
        <w:pStyle w:val="a3"/>
        <w:ind w:left="1428"/>
      </w:pPr>
    </w:p>
    <w:p w:rsidR="00C4573F" w:rsidRDefault="00C4573F" w:rsidP="00C4573F">
      <w:pPr>
        <w:pStyle w:val="a3"/>
        <w:ind w:left="1776"/>
      </w:pPr>
    </w:p>
    <w:p w:rsidR="00EC65D8" w:rsidRDefault="00E05D44" w:rsidP="00E05D44">
      <w:pPr>
        <w:pStyle w:val="a3"/>
        <w:numPr>
          <w:ilvl w:val="0"/>
          <w:numId w:val="1"/>
        </w:numPr>
      </w:pPr>
      <w:r w:rsidRPr="00E05D44">
        <w:rPr>
          <w:b/>
        </w:rPr>
        <w:t>Карточка товара</w:t>
      </w:r>
      <w:r>
        <w:t xml:space="preserve"> (</w:t>
      </w:r>
      <w:r w:rsidRPr="00E05D44">
        <w:t>сайт скандинавская ходьба карта товара1</w:t>
      </w:r>
      <w:r>
        <w:t>-5</w:t>
      </w:r>
      <w:r w:rsidR="00C82103" w:rsidRPr="00C82103">
        <w:t>.</w:t>
      </w:r>
      <w:r w:rsidR="00C82103">
        <w:rPr>
          <w:lang w:val="en-US"/>
        </w:rPr>
        <w:t>jpg</w:t>
      </w:r>
      <w:r>
        <w:t>)</w:t>
      </w:r>
    </w:p>
    <w:p w:rsidR="00E05D44" w:rsidRDefault="00E05D44" w:rsidP="00E05D44">
      <w:pPr>
        <w:pStyle w:val="a3"/>
      </w:pPr>
    </w:p>
    <w:p w:rsidR="00E05D44" w:rsidRDefault="00E05D44" w:rsidP="00E05D44">
      <w:pPr>
        <w:pStyle w:val="a3"/>
        <w:numPr>
          <w:ilvl w:val="0"/>
          <w:numId w:val="16"/>
        </w:numPr>
      </w:pPr>
      <w:r>
        <w:t xml:space="preserve">Кнопка </w:t>
      </w:r>
      <w:r w:rsidRPr="00E05D44">
        <w:t>‘</w:t>
      </w:r>
      <w:r>
        <w:t>Заказать звонок</w:t>
      </w:r>
      <w:r w:rsidRPr="00E05D44">
        <w:t>’</w:t>
      </w:r>
      <w:r>
        <w:t xml:space="preserve"> работает так же, как и в предыдущем разделе.</w:t>
      </w:r>
    </w:p>
    <w:p w:rsidR="00E05D44" w:rsidRDefault="00E05D44" w:rsidP="00E05D44">
      <w:pPr>
        <w:pStyle w:val="a3"/>
        <w:ind w:left="1440"/>
      </w:pPr>
    </w:p>
    <w:p w:rsidR="005D1E3C" w:rsidRPr="005D1E3C" w:rsidRDefault="00E05D44" w:rsidP="005D1E3C">
      <w:pPr>
        <w:pStyle w:val="a3"/>
        <w:numPr>
          <w:ilvl w:val="0"/>
          <w:numId w:val="2"/>
        </w:numPr>
      </w:pPr>
      <w:r>
        <w:t xml:space="preserve">Кнопка </w:t>
      </w:r>
      <w:r w:rsidRPr="00E05D44">
        <w:t>‘</w:t>
      </w:r>
      <w:r>
        <w:t>Вернуться обратно</w:t>
      </w:r>
      <w:r w:rsidRPr="00E05D44">
        <w:t xml:space="preserve">’ </w:t>
      </w:r>
      <w:r w:rsidR="005D1E3C">
        <w:t xml:space="preserve">возвращает обратно на главную страницу в раздел </w:t>
      </w:r>
      <w:r w:rsidR="005D1E3C" w:rsidRPr="005D1E3C">
        <w:t>‘</w:t>
      </w:r>
      <w:r w:rsidR="005D1E3C">
        <w:t>Выберите наиболее подходящую для Вас модель</w:t>
      </w:r>
      <w:r w:rsidR="005D1E3C" w:rsidRPr="00EC65D8">
        <w:t>’</w:t>
      </w:r>
      <w:r w:rsidR="005D1E3C">
        <w:t>.</w:t>
      </w:r>
    </w:p>
    <w:p w:rsidR="005D1E3C" w:rsidRDefault="005D1E3C" w:rsidP="005D1E3C">
      <w:pPr>
        <w:pStyle w:val="a3"/>
        <w:ind w:left="1440"/>
      </w:pPr>
    </w:p>
    <w:p w:rsidR="00156EAD" w:rsidRDefault="00156EAD" w:rsidP="00E05D44">
      <w:pPr>
        <w:pStyle w:val="a3"/>
        <w:numPr>
          <w:ilvl w:val="0"/>
          <w:numId w:val="16"/>
        </w:numPr>
      </w:pPr>
      <w:r>
        <w:t xml:space="preserve">При наведении мыши на фотографию палок появляется лупа, которая увеличивает палки. </w:t>
      </w:r>
    </w:p>
    <w:p w:rsidR="00156EAD" w:rsidRDefault="00156EAD" w:rsidP="00156EAD">
      <w:pPr>
        <w:pStyle w:val="a3"/>
        <w:ind w:left="1440"/>
      </w:pPr>
    </w:p>
    <w:p w:rsidR="00E05D44" w:rsidRDefault="005D1E3C" w:rsidP="00E05D44">
      <w:pPr>
        <w:pStyle w:val="a3"/>
        <w:numPr>
          <w:ilvl w:val="0"/>
          <w:numId w:val="16"/>
        </w:numPr>
      </w:pPr>
      <w:r>
        <w:t xml:space="preserve"> </w:t>
      </w:r>
      <w:r w:rsidR="00156EAD">
        <w:t xml:space="preserve">Выбор цвета есть только у модели палок Эконом. Изначально выбран синий цвет и на фотографии соответственно синие палки. Если человек щелкает на черный цвет, то, вместо синего, оранжевой рамкой уже обводится черный квадратик, а палки на фотографии меняются на черные. </w:t>
      </w:r>
    </w:p>
    <w:p w:rsidR="00156EAD" w:rsidRDefault="00156EAD" w:rsidP="00156EAD">
      <w:pPr>
        <w:pStyle w:val="a3"/>
      </w:pPr>
    </w:p>
    <w:p w:rsidR="00DC1EB8" w:rsidRDefault="00C82103" w:rsidP="00C82103">
      <w:pPr>
        <w:pStyle w:val="a3"/>
        <w:numPr>
          <w:ilvl w:val="0"/>
          <w:numId w:val="16"/>
        </w:numPr>
      </w:pPr>
      <w:r>
        <w:t xml:space="preserve">Вместо фразы </w:t>
      </w:r>
      <w:r w:rsidRPr="00C82103">
        <w:t>‘</w:t>
      </w:r>
      <w:r>
        <w:t>выберите размер темляка</w:t>
      </w:r>
      <w:r w:rsidRPr="00C82103">
        <w:t>’</w:t>
      </w:r>
      <w:r>
        <w:t xml:space="preserve"> написать </w:t>
      </w:r>
      <w:r w:rsidRPr="00C82103">
        <w:t>‘</w:t>
      </w:r>
      <w:r>
        <w:t>Размеры темляка:</w:t>
      </w:r>
      <w:r w:rsidRPr="00C82103">
        <w:t>’</w:t>
      </w:r>
    </w:p>
    <w:p w:rsidR="00C82103" w:rsidRDefault="00C82103" w:rsidP="00C82103">
      <w:pPr>
        <w:pStyle w:val="a3"/>
        <w:ind w:left="1416"/>
      </w:pPr>
      <w:r>
        <w:t xml:space="preserve">Размеры </w:t>
      </w:r>
      <w:r>
        <w:rPr>
          <w:lang w:val="en-US"/>
        </w:rPr>
        <w:t>S</w:t>
      </w:r>
      <w:r w:rsidRPr="00C82103">
        <w:t>/</w:t>
      </w:r>
      <w:r>
        <w:rPr>
          <w:lang w:val="en-US"/>
        </w:rPr>
        <w:t>M</w:t>
      </w:r>
      <w:r w:rsidRPr="00C82103">
        <w:t xml:space="preserve"> </w:t>
      </w:r>
      <w:r>
        <w:t xml:space="preserve">и </w:t>
      </w:r>
      <w:r>
        <w:rPr>
          <w:lang w:val="en-US"/>
        </w:rPr>
        <w:t>L</w:t>
      </w:r>
      <w:r w:rsidRPr="00C82103">
        <w:t>/</w:t>
      </w:r>
      <w:r>
        <w:rPr>
          <w:lang w:val="en-US"/>
        </w:rPr>
        <w:t>XL</w:t>
      </w:r>
      <w:r w:rsidRPr="00C82103">
        <w:t xml:space="preserve"> </w:t>
      </w:r>
      <w:r>
        <w:t>некликабельны</w:t>
      </w:r>
      <w:r w:rsidR="00D102D7">
        <w:t>, оранжевой рамки нет</w:t>
      </w:r>
      <w:r>
        <w:t>.</w:t>
      </w:r>
    </w:p>
    <w:p w:rsidR="00C82103" w:rsidRDefault="00C82103" w:rsidP="00C82103">
      <w:pPr>
        <w:pStyle w:val="a3"/>
        <w:ind w:left="1416"/>
      </w:pPr>
    </w:p>
    <w:p w:rsidR="00DC1EB8" w:rsidRDefault="00DC1EB8" w:rsidP="00DC1EB8">
      <w:pPr>
        <w:pStyle w:val="a3"/>
        <w:numPr>
          <w:ilvl w:val="0"/>
          <w:numId w:val="16"/>
        </w:numPr>
      </w:pPr>
      <w:r>
        <w:t>Когда человек наживает на знак вопроса рядом с размерами темляка, всплывает дополнительное окошко, как показано на примере. При повторном нажатии на знак вопроса окошко исчезает.</w:t>
      </w:r>
    </w:p>
    <w:p w:rsidR="00DC1EB8" w:rsidRDefault="00DC1EB8" w:rsidP="00DC1EB8">
      <w:pPr>
        <w:pStyle w:val="a3"/>
        <w:ind w:left="1440"/>
      </w:pPr>
    </w:p>
    <w:p w:rsidR="00DC1EB8" w:rsidRDefault="00DC1EB8" w:rsidP="00DC1EB8">
      <w:pPr>
        <w:pStyle w:val="a3"/>
        <w:numPr>
          <w:ilvl w:val="0"/>
          <w:numId w:val="16"/>
        </w:numPr>
      </w:pPr>
      <w:r>
        <w:t xml:space="preserve">При нажатии на кнопку </w:t>
      </w:r>
      <w:r w:rsidRPr="00DC1EB8">
        <w:t>‘</w:t>
      </w:r>
      <w:r>
        <w:t>Купить</w:t>
      </w:r>
      <w:r w:rsidRPr="00DC1EB8">
        <w:t>’</w:t>
      </w:r>
      <w:r w:rsidR="00C82103">
        <w:t xml:space="preserve"> </w:t>
      </w:r>
      <w:r>
        <w:t xml:space="preserve"> человек перебрасывается на страницу оформления заказа </w:t>
      </w:r>
      <w:r w:rsidRPr="00567FF5">
        <w:rPr>
          <w:b/>
        </w:rPr>
        <w:t>‘сайт скандинавская ходьба заказ.</w:t>
      </w:r>
      <w:r w:rsidRPr="00567FF5">
        <w:rPr>
          <w:b/>
          <w:lang w:val="en-US"/>
        </w:rPr>
        <w:t>jpg</w:t>
      </w:r>
      <w:r w:rsidRPr="00567FF5">
        <w:rPr>
          <w:b/>
        </w:rPr>
        <w:t>’</w:t>
      </w:r>
      <w:r>
        <w:t>.</w:t>
      </w:r>
      <w:r w:rsidR="0040012E">
        <w:t xml:space="preserve"> При этом на странице заказа</w:t>
      </w:r>
      <w:r w:rsidR="001D4617">
        <w:t>,</w:t>
      </w:r>
      <w:r w:rsidR="0040012E">
        <w:t xml:space="preserve"> в поле </w:t>
      </w:r>
      <w:r w:rsidR="001D4617" w:rsidRPr="001D4617">
        <w:t>‘</w:t>
      </w:r>
      <w:r w:rsidR="001D4617">
        <w:t>кол-во</w:t>
      </w:r>
      <w:r w:rsidR="001D4617" w:rsidRPr="001D4617">
        <w:t xml:space="preserve">’ </w:t>
      </w:r>
      <w:r w:rsidR="0040012E">
        <w:t>той модели</w:t>
      </w:r>
      <w:r w:rsidR="001D4617">
        <w:t xml:space="preserve"> палок, с которой был переход, уже стоит число  1. Если перед нажатием кнопки </w:t>
      </w:r>
      <w:r w:rsidR="001D4617" w:rsidRPr="001D4617">
        <w:t>‘</w:t>
      </w:r>
      <w:r w:rsidR="001D4617">
        <w:t>Купить</w:t>
      </w:r>
      <w:r w:rsidR="001D4617" w:rsidRPr="001D4617">
        <w:t>’</w:t>
      </w:r>
      <w:r w:rsidR="001D4617">
        <w:t xml:space="preserve"> были выбраны какие-либо аксессуары, то напротив каждого выбранного также стоит число  1. </w:t>
      </w:r>
      <w:r w:rsidR="00EF353F">
        <w:t>В</w:t>
      </w:r>
      <w:r w:rsidR="001D4617">
        <w:t xml:space="preserve"> чек-боксах слева от всех выбранных товаров стоят синие галочки.  А в </w:t>
      </w:r>
      <w:r w:rsidR="001D4617" w:rsidRPr="00EF353F">
        <w:t>‘</w:t>
      </w:r>
      <w:r w:rsidR="001D4617">
        <w:t>Итого</w:t>
      </w:r>
      <w:r w:rsidR="001D4617" w:rsidRPr="00EF353F">
        <w:t xml:space="preserve">’ </w:t>
      </w:r>
      <w:r w:rsidR="001D4617">
        <w:t>посчитана итоговая сумма.</w:t>
      </w:r>
    </w:p>
    <w:p w:rsidR="001D4617" w:rsidRDefault="001D4617" w:rsidP="001D4617">
      <w:pPr>
        <w:pStyle w:val="a3"/>
      </w:pPr>
    </w:p>
    <w:p w:rsidR="001D4617" w:rsidRDefault="001D4617" w:rsidP="00DC1EB8">
      <w:pPr>
        <w:pStyle w:val="a3"/>
        <w:numPr>
          <w:ilvl w:val="0"/>
          <w:numId w:val="16"/>
        </w:numPr>
      </w:pPr>
      <w:r>
        <w:t xml:space="preserve">Аксессуары. </w:t>
      </w:r>
      <w:r w:rsidR="00EF353F">
        <w:t xml:space="preserve">В разделе </w:t>
      </w:r>
      <w:r w:rsidR="00EF353F" w:rsidRPr="00EF353F">
        <w:t>‘</w:t>
      </w:r>
      <w:r w:rsidR="00EF353F">
        <w:t>Добавьте полезные аксессуары и получите скидку</w:t>
      </w:r>
      <w:r w:rsidR="00EF353F" w:rsidRPr="00EF353F">
        <w:t>’</w:t>
      </w:r>
      <w:r w:rsidR="00EF353F">
        <w:t xml:space="preserve"> п</w:t>
      </w:r>
      <w:r>
        <w:t>ри нажатии на картинку или</w:t>
      </w:r>
      <w:r w:rsidR="00670700">
        <w:t xml:space="preserve"> на</w:t>
      </w:r>
      <w:r>
        <w:t xml:space="preserve"> название аксессуара открывается всплывающее окно в центре экрана</w:t>
      </w:r>
      <w:r w:rsidR="00670700">
        <w:t xml:space="preserve"> с соответствующим аксессуаром</w:t>
      </w:r>
      <w:r>
        <w:t>.</w:t>
      </w:r>
      <w:r w:rsidR="00670700">
        <w:t xml:space="preserve"> Эти окна находятся в файле </w:t>
      </w:r>
      <w:r w:rsidR="003419B5" w:rsidRPr="00567FF5">
        <w:rPr>
          <w:b/>
        </w:rPr>
        <w:t>‘сайт скандинавская ходьба карта товара(подробнее).</w:t>
      </w:r>
      <w:r w:rsidR="003419B5" w:rsidRPr="00567FF5">
        <w:rPr>
          <w:b/>
          <w:lang w:val="en-US"/>
        </w:rPr>
        <w:t>jpg</w:t>
      </w:r>
      <w:r w:rsidR="003419B5" w:rsidRPr="00567FF5">
        <w:rPr>
          <w:b/>
        </w:rPr>
        <w:t>’</w:t>
      </w:r>
      <w:r w:rsidR="003419B5">
        <w:t xml:space="preserve">. </w:t>
      </w:r>
    </w:p>
    <w:p w:rsidR="00EF353F" w:rsidRDefault="00EF353F" w:rsidP="00EF353F">
      <w:pPr>
        <w:pStyle w:val="a3"/>
      </w:pPr>
    </w:p>
    <w:p w:rsidR="00EF353F" w:rsidRDefault="00EF353F" w:rsidP="00731F8D">
      <w:pPr>
        <w:pStyle w:val="a3"/>
        <w:ind w:left="1440"/>
      </w:pPr>
      <w:r>
        <w:t>Все пространство за окном – затемнено. При нажатии на это затемненное пространство или на</w:t>
      </w:r>
      <w:r w:rsidR="00731F8D">
        <w:t xml:space="preserve"> крестик в левом верхнем углу окно</w:t>
      </w:r>
      <w:r>
        <w:t xml:space="preserve"> закрывается. </w:t>
      </w:r>
    </w:p>
    <w:p w:rsidR="003419B5" w:rsidRDefault="003419B5" w:rsidP="003419B5">
      <w:pPr>
        <w:pStyle w:val="a3"/>
      </w:pPr>
    </w:p>
    <w:p w:rsidR="004C0108" w:rsidRDefault="003419B5" w:rsidP="003419B5">
      <w:pPr>
        <w:pStyle w:val="a3"/>
        <w:ind w:left="1440"/>
      </w:pPr>
      <w:r>
        <w:t xml:space="preserve">При нажатии на кнопку </w:t>
      </w:r>
      <w:r w:rsidRPr="003419B5">
        <w:t>‘</w:t>
      </w:r>
      <w:r>
        <w:t>Добавить</w:t>
      </w:r>
      <w:r w:rsidRPr="003419B5">
        <w:t>’</w:t>
      </w:r>
      <w:r>
        <w:t xml:space="preserve">, у соответствующего аксессуара появляется красная галка в левом верхнем  углу. </w:t>
      </w:r>
      <w:r w:rsidR="00C82103">
        <w:t xml:space="preserve">А сама кнопка </w:t>
      </w:r>
      <w:r w:rsidR="00C82103" w:rsidRPr="00C82103">
        <w:t>‘</w:t>
      </w:r>
      <w:r w:rsidR="00C82103">
        <w:t>Добавить</w:t>
      </w:r>
      <w:r w:rsidR="00C82103" w:rsidRPr="00C82103">
        <w:t>’</w:t>
      </w:r>
      <w:r w:rsidR="00C82103">
        <w:t xml:space="preserve"> меняется на </w:t>
      </w:r>
      <w:r w:rsidR="00C82103" w:rsidRPr="00C82103">
        <w:t>‘</w:t>
      </w:r>
      <w:r w:rsidR="00C82103">
        <w:t>Отменить</w:t>
      </w:r>
      <w:r w:rsidR="00C82103" w:rsidRPr="00C82103">
        <w:t>’</w:t>
      </w:r>
      <w:r w:rsidR="00C82103">
        <w:t xml:space="preserve">. </w:t>
      </w:r>
      <w:r>
        <w:t xml:space="preserve">К цене палок прибавляется цена выбранного аксессуара и высчитывается скидка. При добавлении одного аксессуара, на </w:t>
      </w:r>
      <w:r w:rsidR="004C0108">
        <w:t xml:space="preserve">общую </w:t>
      </w:r>
      <w:r>
        <w:t xml:space="preserve">  стоимость действует 1% скидки, при добавлении двух аксессуаров – 2%, и при </w:t>
      </w:r>
      <w:r w:rsidR="004C0108">
        <w:t xml:space="preserve">выборе </w:t>
      </w:r>
      <w:r>
        <w:t xml:space="preserve">всех </w:t>
      </w:r>
      <w:r>
        <w:lastRenderedPageBreak/>
        <w:t xml:space="preserve">трех </w:t>
      </w:r>
      <w:r w:rsidR="004C0108">
        <w:t xml:space="preserve"> аксессуаров </w:t>
      </w:r>
      <w:r>
        <w:t xml:space="preserve">действует скидка в 3%. </w:t>
      </w:r>
      <w:r w:rsidR="004C0108">
        <w:t>Старая цена без скидки перечеркивается, и ниже появляется новая (Как показано в прим</w:t>
      </w:r>
      <w:r w:rsidR="00731F8D">
        <w:t>ерах</w:t>
      </w:r>
      <w:r w:rsidR="004C0108">
        <w:t xml:space="preserve">). </w:t>
      </w:r>
    </w:p>
    <w:p w:rsidR="00731F8D" w:rsidRDefault="00731F8D" w:rsidP="003419B5">
      <w:pPr>
        <w:pStyle w:val="a3"/>
        <w:ind w:left="1440"/>
      </w:pPr>
    </w:p>
    <w:p w:rsidR="003419B5" w:rsidRDefault="004C0108" w:rsidP="003419B5">
      <w:pPr>
        <w:pStyle w:val="a3"/>
        <w:ind w:left="1440"/>
      </w:pPr>
      <w:r>
        <w:t>Например, при покупке палок Эконом (1690р) и всех трех аксессуаров (1130р) перечеркнутая цена без скидки – 2820р, и ниже новая цена с 3% скидкой – 2730р. Округлять до десятков рублей.</w:t>
      </w:r>
    </w:p>
    <w:p w:rsidR="00C82103" w:rsidRDefault="00C82103" w:rsidP="003419B5">
      <w:pPr>
        <w:pStyle w:val="a3"/>
        <w:ind w:left="1440"/>
      </w:pPr>
    </w:p>
    <w:p w:rsidR="00C82103" w:rsidRPr="00C82103" w:rsidRDefault="00C82103" w:rsidP="003419B5">
      <w:pPr>
        <w:pStyle w:val="a3"/>
        <w:ind w:left="1440"/>
      </w:pPr>
      <w:r>
        <w:t xml:space="preserve">При нажатии на кнопку </w:t>
      </w:r>
      <w:r w:rsidRPr="00C82103">
        <w:t>‘</w:t>
      </w:r>
      <w:r>
        <w:t>Отменить</w:t>
      </w:r>
      <w:r w:rsidRPr="00C82103">
        <w:t>’</w:t>
      </w:r>
      <w:r>
        <w:t xml:space="preserve"> красная галка снимается с соответствующего аксессуара, а цена пересчитывается.</w:t>
      </w:r>
    </w:p>
    <w:p w:rsidR="00EC65D8" w:rsidRDefault="00EC65D8" w:rsidP="00EC65D8">
      <w:pPr>
        <w:pStyle w:val="a3"/>
        <w:ind w:left="1440"/>
      </w:pPr>
    </w:p>
    <w:p w:rsidR="00EC65D8" w:rsidRDefault="00731F8D" w:rsidP="00731F8D">
      <w:pPr>
        <w:pStyle w:val="a3"/>
        <w:numPr>
          <w:ilvl w:val="0"/>
          <w:numId w:val="16"/>
        </w:numPr>
      </w:pPr>
      <w:r>
        <w:t>В подвале все так же, как и в предыдущем разделе.</w:t>
      </w:r>
    </w:p>
    <w:p w:rsidR="00731F8D" w:rsidRDefault="00731F8D" w:rsidP="00731F8D">
      <w:pPr>
        <w:pStyle w:val="a3"/>
        <w:ind w:left="1440"/>
      </w:pPr>
    </w:p>
    <w:p w:rsidR="00731F8D" w:rsidRPr="00567FF5" w:rsidRDefault="00731F8D" w:rsidP="00731F8D">
      <w:pPr>
        <w:pStyle w:val="a3"/>
        <w:numPr>
          <w:ilvl w:val="0"/>
          <w:numId w:val="1"/>
        </w:numPr>
        <w:rPr>
          <w:b/>
        </w:rPr>
      </w:pPr>
      <w:r w:rsidRPr="00731F8D">
        <w:rPr>
          <w:b/>
        </w:rPr>
        <w:t>Оформление заказа</w:t>
      </w:r>
      <w:r>
        <w:t xml:space="preserve"> </w:t>
      </w:r>
      <w:r w:rsidRPr="00567FF5">
        <w:rPr>
          <w:b/>
        </w:rPr>
        <w:t>(‘сайт скандинавская ходьба заказ.</w:t>
      </w:r>
      <w:r w:rsidRPr="00567FF5">
        <w:rPr>
          <w:b/>
          <w:lang w:val="en-US"/>
        </w:rPr>
        <w:t>jpg</w:t>
      </w:r>
      <w:r w:rsidRPr="00567FF5">
        <w:rPr>
          <w:b/>
        </w:rPr>
        <w:t>’)</w:t>
      </w:r>
    </w:p>
    <w:p w:rsidR="00731F8D" w:rsidRDefault="00731F8D" w:rsidP="00731F8D">
      <w:pPr>
        <w:pStyle w:val="a3"/>
      </w:pPr>
    </w:p>
    <w:p w:rsidR="00EC65D8" w:rsidRDefault="00731F8D" w:rsidP="00731F8D">
      <w:pPr>
        <w:pStyle w:val="a3"/>
        <w:numPr>
          <w:ilvl w:val="0"/>
          <w:numId w:val="16"/>
        </w:numPr>
      </w:pPr>
      <w:r>
        <w:t xml:space="preserve">Кнопка </w:t>
      </w:r>
      <w:r w:rsidRPr="00731F8D">
        <w:t>‘</w:t>
      </w:r>
      <w:r>
        <w:t>Вернуться обратно</w:t>
      </w:r>
      <w:r w:rsidRPr="00731F8D">
        <w:t>’</w:t>
      </w:r>
      <w:r>
        <w:t xml:space="preserve"> возвращает в тот раздел, откуда пришел человек. При этом если он уже выбраны какие-либо товары, то они сохраняются, пока человек находится на сайте.</w:t>
      </w:r>
    </w:p>
    <w:p w:rsidR="00731F8D" w:rsidRDefault="00731F8D" w:rsidP="00731F8D">
      <w:pPr>
        <w:pStyle w:val="a3"/>
        <w:ind w:left="1440"/>
      </w:pPr>
    </w:p>
    <w:p w:rsidR="00731F8D" w:rsidRDefault="00731F8D" w:rsidP="00731F8D">
      <w:pPr>
        <w:pStyle w:val="a3"/>
        <w:numPr>
          <w:ilvl w:val="0"/>
          <w:numId w:val="16"/>
        </w:numPr>
      </w:pPr>
      <w:r>
        <w:t xml:space="preserve">Кнопка </w:t>
      </w:r>
      <w:r w:rsidRPr="00731F8D">
        <w:t>‘</w:t>
      </w:r>
      <w:r>
        <w:t>обратный звонок</w:t>
      </w:r>
      <w:r w:rsidRPr="00731F8D">
        <w:t>’</w:t>
      </w:r>
      <w:r>
        <w:t xml:space="preserve"> работает точно также.</w:t>
      </w:r>
    </w:p>
    <w:p w:rsidR="00731F8D" w:rsidRDefault="00731F8D" w:rsidP="00731F8D">
      <w:pPr>
        <w:pStyle w:val="a3"/>
      </w:pPr>
    </w:p>
    <w:p w:rsidR="00731F8D" w:rsidRDefault="00731F8D" w:rsidP="00731F8D">
      <w:pPr>
        <w:pStyle w:val="a3"/>
        <w:numPr>
          <w:ilvl w:val="0"/>
          <w:numId w:val="16"/>
        </w:numPr>
      </w:pPr>
      <w:r>
        <w:t>Если человек ставит галочку напротив какого-либо товара, то автоматически в</w:t>
      </w:r>
      <w:r w:rsidRPr="00731F8D">
        <w:t xml:space="preserve"> </w:t>
      </w:r>
      <w:r>
        <w:t xml:space="preserve">его поле </w:t>
      </w:r>
      <w:r w:rsidRPr="00731F8D">
        <w:t>‘</w:t>
      </w:r>
      <w:r>
        <w:t>кол-во</w:t>
      </w:r>
      <w:r w:rsidRPr="00731F8D">
        <w:t xml:space="preserve">’ </w:t>
      </w:r>
      <w:r>
        <w:t>выставляется</w:t>
      </w:r>
      <w:r w:rsidRPr="00731F8D">
        <w:t xml:space="preserve"> </w:t>
      </w:r>
      <w:r>
        <w:t xml:space="preserve">значение 1. </w:t>
      </w:r>
      <w:r w:rsidR="006B6236">
        <w:t>И наоборот, если</w:t>
      </w:r>
      <w:r w:rsidR="000F6F5C">
        <w:t xml:space="preserve"> человек жмет на плюсик пока не</w:t>
      </w:r>
      <w:r w:rsidR="006B6236">
        <w:t xml:space="preserve">выбранного товара, то в чек-боксе напротив товара появляется галочка. В обоих случаях обновляется итоговая цена. </w:t>
      </w:r>
    </w:p>
    <w:p w:rsidR="006B6236" w:rsidRDefault="006B6236" w:rsidP="006B6236">
      <w:pPr>
        <w:pStyle w:val="a3"/>
      </w:pPr>
    </w:p>
    <w:p w:rsidR="006B6236" w:rsidRDefault="006B6236" w:rsidP="006B6236">
      <w:pPr>
        <w:pStyle w:val="a3"/>
        <w:ind w:left="1440"/>
      </w:pPr>
      <w:r>
        <w:t xml:space="preserve">Значения 0 в поле </w:t>
      </w:r>
      <w:r w:rsidRPr="006B6236">
        <w:t>‘</w:t>
      </w:r>
      <w:r>
        <w:t>кол-во</w:t>
      </w:r>
      <w:r w:rsidRPr="006B6236">
        <w:t>’</w:t>
      </w:r>
      <w:r>
        <w:t xml:space="preserve"> нет. Там либо числа 1,2,3…, либо пусто. </w:t>
      </w:r>
    </w:p>
    <w:p w:rsidR="006B6236" w:rsidRDefault="006B6236" w:rsidP="006B6236">
      <w:pPr>
        <w:pStyle w:val="a3"/>
        <w:ind w:left="1440"/>
      </w:pPr>
    </w:p>
    <w:p w:rsidR="006B6236" w:rsidRDefault="006B6236" w:rsidP="006B6236">
      <w:pPr>
        <w:pStyle w:val="a3"/>
        <w:ind w:left="1440"/>
      </w:pPr>
      <w:r>
        <w:t xml:space="preserve">Когда человек снимает галочку с товара или нажимает на минус (при этом </w:t>
      </w:r>
      <w:r w:rsidRPr="006B6236">
        <w:t>‘</w:t>
      </w:r>
      <w:r>
        <w:t xml:space="preserve">кол-во' товара ровнялось 1), то поле </w:t>
      </w:r>
      <w:r w:rsidRPr="006B6236">
        <w:t>‘</w:t>
      </w:r>
      <w:r>
        <w:t>кол-во</w:t>
      </w:r>
      <w:r w:rsidRPr="006B6236">
        <w:t>’</w:t>
      </w:r>
      <w:r>
        <w:t xml:space="preserve"> становится пустым. </w:t>
      </w:r>
    </w:p>
    <w:p w:rsidR="000F6F5C" w:rsidRDefault="000F6F5C" w:rsidP="006B6236">
      <w:pPr>
        <w:pStyle w:val="a3"/>
        <w:ind w:left="1440"/>
      </w:pPr>
    </w:p>
    <w:p w:rsidR="006B6236" w:rsidRDefault="000F6F5C" w:rsidP="006B6236">
      <w:pPr>
        <w:pStyle w:val="a3"/>
        <w:numPr>
          <w:ilvl w:val="0"/>
          <w:numId w:val="16"/>
        </w:numPr>
      </w:pPr>
      <w:r>
        <w:t xml:space="preserve">Выбор цвета у палок эконом работает точно так же, как и в предыдущем разделе. Выбранный цвет обводится оранжевой рамкой. При этом, если в этот раздел был переход с палок Эконом, то изначально выбирается тот цвет, который был выбран на предыдущей странице. </w:t>
      </w:r>
    </w:p>
    <w:p w:rsidR="000F6F5C" w:rsidRPr="00C82103" w:rsidRDefault="000F6F5C" w:rsidP="000F6F5C">
      <w:pPr>
        <w:pStyle w:val="a3"/>
        <w:ind w:left="1440"/>
      </w:pPr>
    </w:p>
    <w:p w:rsidR="00915247" w:rsidRDefault="006B6236" w:rsidP="006B6236">
      <w:pPr>
        <w:pStyle w:val="a3"/>
        <w:numPr>
          <w:ilvl w:val="0"/>
          <w:numId w:val="16"/>
        </w:numPr>
      </w:pPr>
      <w:r>
        <w:t>П</w:t>
      </w:r>
      <w:r w:rsidR="00D96BD2">
        <w:t>оле</w:t>
      </w:r>
      <w:r>
        <w:t xml:space="preserve"> </w:t>
      </w:r>
      <w:r w:rsidR="00D96BD2" w:rsidRPr="00D96BD2">
        <w:t>‘</w:t>
      </w:r>
      <w:r>
        <w:t>Телефон</w:t>
      </w:r>
      <w:r w:rsidR="00D96BD2" w:rsidRPr="00D96BD2">
        <w:t>’</w:t>
      </w:r>
      <w:r w:rsidR="00D96BD2">
        <w:t xml:space="preserve"> является обязательным</w:t>
      </w:r>
      <w:r>
        <w:t xml:space="preserve">. Если </w:t>
      </w:r>
      <w:r w:rsidR="00915247">
        <w:t xml:space="preserve">человек нажал на кнопку </w:t>
      </w:r>
      <w:r w:rsidRPr="006B6236">
        <w:t>‘</w:t>
      </w:r>
      <w:r>
        <w:t>Заказать</w:t>
      </w:r>
      <w:r w:rsidRPr="006B6236">
        <w:t>’</w:t>
      </w:r>
      <w:r w:rsidR="00D96BD2">
        <w:t>, а это поле пусто</w:t>
      </w:r>
      <w:r w:rsidR="00915247">
        <w:t>е</w:t>
      </w:r>
      <w:r w:rsidR="00D96BD2">
        <w:t>, то оно</w:t>
      </w:r>
      <w:r w:rsidR="00915247">
        <w:t xml:space="preserve"> и </w:t>
      </w:r>
      <w:r w:rsidR="00D96BD2">
        <w:t xml:space="preserve">слово </w:t>
      </w:r>
      <w:r w:rsidR="00D96BD2" w:rsidRPr="00D96BD2">
        <w:t>‘</w:t>
      </w:r>
      <w:r w:rsidR="00D96BD2">
        <w:t>Телефон</w:t>
      </w:r>
      <w:r w:rsidR="00D96BD2" w:rsidRPr="00D96BD2">
        <w:t>’</w:t>
      </w:r>
      <w:r w:rsidR="00D96BD2">
        <w:t xml:space="preserve"> обводи</w:t>
      </w:r>
      <w:r w:rsidR="00915247">
        <w:t xml:space="preserve">тся красным цветом. </w:t>
      </w:r>
      <w:r w:rsidR="00D96BD2">
        <w:t xml:space="preserve"> (В файле красным обведено поле ФИО -  это пример того, как должно быть обведено поле</w:t>
      </w:r>
      <w:r w:rsidR="00D96BD2" w:rsidRPr="00D96BD2">
        <w:t xml:space="preserve"> ‘</w:t>
      </w:r>
      <w:r w:rsidR="00D96BD2">
        <w:t>Телефон</w:t>
      </w:r>
      <w:r w:rsidR="00D96BD2" w:rsidRPr="00D96BD2">
        <w:t>’</w:t>
      </w:r>
      <w:r w:rsidR="00D96BD2">
        <w:t>.)</w:t>
      </w:r>
    </w:p>
    <w:p w:rsidR="006B6236" w:rsidRDefault="00915247" w:rsidP="00915247">
      <w:pPr>
        <w:pStyle w:val="a3"/>
        <w:ind w:left="1440"/>
      </w:pPr>
      <w:r>
        <w:t xml:space="preserve">Чек-бокс способа оплаты также является обязательным. Если человек не выбрал способ оплаты и нажал </w:t>
      </w:r>
      <w:r w:rsidRPr="00915247">
        <w:t>‘</w:t>
      </w:r>
      <w:r>
        <w:t>Заказать</w:t>
      </w:r>
      <w:r w:rsidRPr="00915247">
        <w:t>’</w:t>
      </w:r>
      <w:r>
        <w:t xml:space="preserve">, то над способом оплаты красным пишется </w:t>
      </w:r>
      <w:r w:rsidRPr="00915247">
        <w:t>‘</w:t>
      </w:r>
      <w:r>
        <w:t>Выберите способ оплаты</w:t>
      </w:r>
      <w:r w:rsidRPr="00915247">
        <w:t>’</w:t>
      </w:r>
      <w:r>
        <w:t>.</w:t>
      </w:r>
    </w:p>
    <w:p w:rsidR="00915247" w:rsidRDefault="00915247" w:rsidP="00915247">
      <w:pPr>
        <w:pStyle w:val="a3"/>
        <w:ind w:left="1440"/>
      </w:pPr>
      <w:r>
        <w:t xml:space="preserve">Если человек нажимает кнопку </w:t>
      </w:r>
      <w:r w:rsidRPr="00915247">
        <w:t>‘</w:t>
      </w:r>
      <w:r>
        <w:t>Заказать</w:t>
      </w:r>
      <w:r w:rsidRPr="00915247">
        <w:t>’</w:t>
      </w:r>
      <w:r>
        <w:t xml:space="preserve">, но ни один товар не выбран, то над кнопкой </w:t>
      </w:r>
      <w:r w:rsidRPr="00915247">
        <w:t>‘</w:t>
      </w:r>
      <w:r>
        <w:t>Заказать</w:t>
      </w:r>
      <w:r w:rsidRPr="00915247">
        <w:t>’</w:t>
      </w:r>
      <w:r>
        <w:t xml:space="preserve"> красным пишется </w:t>
      </w:r>
      <w:r w:rsidRPr="00915247">
        <w:t>‘</w:t>
      </w:r>
      <w:r>
        <w:t>Товар не выбран</w:t>
      </w:r>
      <w:r w:rsidRPr="00915247">
        <w:t>’</w:t>
      </w:r>
      <w:r>
        <w:t xml:space="preserve">. </w:t>
      </w:r>
    </w:p>
    <w:p w:rsidR="00A064B1" w:rsidRDefault="00A064B1" w:rsidP="00915247">
      <w:pPr>
        <w:pStyle w:val="a3"/>
        <w:ind w:left="1440"/>
      </w:pPr>
      <w:r>
        <w:t>Примеры на фотографии.</w:t>
      </w:r>
    </w:p>
    <w:p w:rsidR="00A064B1" w:rsidRDefault="00A064B1" w:rsidP="00915247">
      <w:pPr>
        <w:pStyle w:val="a3"/>
        <w:ind w:left="1440"/>
      </w:pPr>
    </w:p>
    <w:p w:rsidR="00A064B1" w:rsidRDefault="00A064B1" w:rsidP="00567FF5">
      <w:pPr>
        <w:pStyle w:val="a3"/>
        <w:numPr>
          <w:ilvl w:val="0"/>
          <w:numId w:val="16"/>
        </w:numPr>
      </w:pPr>
      <w:r>
        <w:lastRenderedPageBreak/>
        <w:t xml:space="preserve">При успешном заказе всплывает окно  </w:t>
      </w:r>
      <w:r w:rsidRPr="00FA1D5E">
        <w:t>‘</w:t>
      </w:r>
      <w:r>
        <w:t>Спасибо за заказ! В ближайшее время мы свяжемся с Вами</w:t>
      </w:r>
      <w:r w:rsidRPr="00FA1D5E">
        <w:t>’</w:t>
      </w:r>
      <w:r>
        <w:t xml:space="preserve">, его можно найти в файле </w:t>
      </w:r>
      <w:r w:rsidRPr="005D1E3C">
        <w:rPr>
          <w:b/>
        </w:rPr>
        <w:t>‘</w:t>
      </w:r>
      <w:r w:rsidR="00567FF5" w:rsidRPr="00567FF5">
        <w:rPr>
          <w:b/>
        </w:rPr>
        <w:t>сайт скандинавская ходьба модули спасибо за отзыв</w:t>
      </w:r>
      <w:r w:rsidRPr="005D1E3C">
        <w:rPr>
          <w:b/>
        </w:rPr>
        <w:t>.</w:t>
      </w:r>
      <w:r w:rsidRPr="005D1E3C">
        <w:rPr>
          <w:b/>
          <w:lang w:val="en-US"/>
        </w:rPr>
        <w:t>jpg</w:t>
      </w:r>
      <w:r w:rsidRPr="005D1E3C">
        <w:rPr>
          <w:b/>
        </w:rPr>
        <w:t>’</w:t>
      </w:r>
      <w:r w:rsidRPr="003C0830">
        <w:t xml:space="preserve">. </w:t>
      </w:r>
      <w:r>
        <w:t xml:space="preserve">Экран за окном затемнен, при нажатии на любой участок сайта окно закрывается или исчезает само через 4 секунды. </w:t>
      </w:r>
    </w:p>
    <w:p w:rsidR="00A064B1" w:rsidRDefault="00A064B1" w:rsidP="00A064B1">
      <w:pPr>
        <w:pStyle w:val="a3"/>
        <w:numPr>
          <w:ilvl w:val="0"/>
          <w:numId w:val="16"/>
        </w:numPr>
      </w:pPr>
      <w:r>
        <w:t xml:space="preserve">На почту покупателя приходит письмо с информацией о заказе. </w:t>
      </w:r>
      <w:r w:rsidR="002A5414">
        <w:t>Текст письма пришлем отдельным файлом.</w:t>
      </w:r>
    </w:p>
    <w:p w:rsidR="002A5414" w:rsidRDefault="002A5414" w:rsidP="002A5414">
      <w:pPr>
        <w:pStyle w:val="a3"/>
        <w:ind w:left="1440"/>
      </w:pPr>
    </w:p>
    <w:p w:rsidR="002A5414" w:rsidRDefault="002A5414" w:rsidP="002A5414">
      <w:pPr>
        <w:pStyle w:val="a3"/>
        <w:ind w:left="1440"/>
      </w:pPr>
    </w:p>
    <w:p w:rsidR="002A5414" w:rsidRDefault="002A5414" w:rsidP="002A5414">
      <w:pPr>
        <w:pStyle w:val="a3"/>
        <w:ind w:left="1440"/>
      </w:pPr>
    </w:p>
    <w:p w:rsidR="002A5414" w:rsidRPr="002A5414" w:rsidRDefault="002A5414" w:rsidP="002A5414">
      <w:pPr>
        <w:pStyle w:val="a3"/>
        <w:numPr>
          <w:ilvl w:val="0"/>
          <w:numId w:val="1"/>
        </w:numPr>
      </w:pPr>
      <w:r w:rsidRPr="002A5414">
        <w:rPr>
          <w:b/>
        </w:rPr>
        <w:t>Оптовая страница</w:t>
      </w:r>
      <w:r>
        <w:t xml:space="preserve"> </w:t>
      </w:r>
      <w:r w:rsidRPr="00567FF5">
        <w:rPr>
          <w:b/>
        </w:rPr>
        <w:t>(сайт скандинавская ходьба опт.</w:t>
      </w:r>
      <w:r w:rsidRPr="00567FF5">
        <w:rPr>
          <w:b/>
          <w:lang w:val="en-US"/>
        </w:rPr>
        <w:t>jpg</w:t>
      </w:r>
      <w:r w:rsidRPr="00567FF5">
        <w:rPr>
          <w:b/>
        </w:rPr>
        <w:t>)</w:t>
      </w:r>
    </w:p>
    <w:p w:rsidR="002A5414" w:rsidRPr="002A5414" w:rsidRDefault="002A5414" w:rsidP="002A5414">
      <w:pPr>
        <w:pStyle w:val="a3"/>
      </w:pPr>
    </w:p>
    <w:p w:rsidR="002A5414" w:rsidRDefault="002A5414" w:rsidP="002A5414">
      <w:pPr>
        <w:pStyle w:val="a3"/>
        <w:numPr>
          <w:ilvl w:val="0"/>
          <w:numId w:val="18"/>
        </w:numPr>
      </w:pPr>
      <w:r>
        <w:t xml:space="preserve">Кнопка </w:t>
      </w:r>
      <w:r w:rsidRPr="002F2093">
        <w:t>‘</w:t>
      </w:r>
      <w:r>
        <w:rPr>
          <w:lang w:val="en-US"/>
        </w:rPr>
        <w:t>Skandi</w:t>
      </w:r>
      <w:r w:rsidRPr="002F2093">
        <w:t>-</w:t>
      </w:r>
      <w:r>
        <w:rPr>
          <w:lang w:val="en-US"/>
        </w:rPr>
        <w:t>palki</w:t>
      </w:r>
      <w:r w:rsidRPr="002F2093">
        <w:t>@</w:t>
      </w:r>
      <w:r>
        <w:rPr>
          <w:lang w:val="en-US"/>
        </w:rPr>
        <w:t>mail</w:t>
      </w:r>
      <w:r w:rsidRPr="002F2093">
        <w:t>.</w:t>
      </w:r>
      <w:r>
        <w:rPr>
          <w:lang w:val="en-US"/>
        </w:rPr>
        <w:t>ru</w:t>
      </w:r>
      <w:r w:rsidRPr="002F2093">
        <w:t xml:space="preserve">’ </w:t>
      </w:r>
      <w:r>
        <w:t>в</w:t>
      </w:r>
      <w:r w:rsidRPr="002A5414">
        <w:t xml:space="preserve"> </w:t>
      </w:r>
      <w:r>
        <w:t>шапке и подвале сайта является активной ссылкой на почту.</w:t>
      </w:r>
    </w:p>
    <w:p w:rsidR="002A5414" w:rsidRDefault="002A5414" w:rsidP="002A5414">
      <w:pPr>
        <w:pStyle w:val="a3"/>
        <w:ind w:left="1440"/>
      </w:pPr>
    </w:p>
    <w:p w:rsidR="002A5414" w:rsidRPr="002A5414" w:rsidRDefault="002A5414" w:rsidP="002A5414">
      <w:pPr>
        <w:pStyle w:val="a3"/>
        <w:numPr>
          <w:ilvl w:val="0"/>
          <w:numId w:val="18"/>
        </w:numPr>
      </w:pPr>
      <w:r>
        <w:t xml:space="preserve">Кнопка </w:t>
      </w:r>
      <w:r w:rsidRPr="002A5414">
        <w:t>‘</w:t>
      </w:r>
      <w:r>
        <w:t>Розничный магазин</w:t>
      </w:r>
      <w:r w:rsidRPr="002A5414">
        <w:t>’</w:t>
      </w:r>
      <w:r>
        <w:t xml:space="preserve"> переадресовывает человека на главную страницу сайта (</w:t>
      </w:r>
      <w:r w:rsidRPr="00567FF5">
        <w:rPr>
          <w:b/>
        </w:rPr>
        <w:t>сайт скандинавская ходьба главная.</w:t>
      </w:r>
      <w:r w:rsidRPr="00567FF5">
        <w:rPr>
          <w:b/>
          <w:lang w:val="en-US"/>
        </w:rPr>
        <w:t>jpg</w:t>
      </w:r>
      <w:r>
        <w:t xml:space="preserve">) </w:t>
      </w:r>
    </w:p>
    <w:p w:rsidR="002A5414" w:rsidRDefault="002A5414" w:rsidP="002A5414">
      <w:pPr>
        <w:pStyle w:val="a3"/>
      </w:pPr>
    </w:p>
    <w:p w:rsidR="002A5414" w:rsidRDefault="002A5414" w:rsidP="002A5414">
      <w:pPr>
        <w:pStyle w:val="a3"/>
        <w:numPr>
          <w:ilvl w:val="0"/>
          <w:numId w:val="18"/>
        </w:numPr>
      </w:pPr>
      <w:r>
        <w:t xml:space="preserve">Все поля главной формы являются обязательными, поэтому если человек не ввел какие-либо данные и нажал на кнопку </w:t>
      </w:r>
      <w:r w:rsidRPr="002A5414">
        <w:t>‘</w:t>
      </w:r>
      <w:r>
        <w:t>получить прайс-лист</w:t>
      </w:r>
      <w:r w:rsidRPr="002A5414">
        <w:t>’</w:t>
      </w:r>
      <w:r>
        <w:t>, то пустые поля и названия полей обводятся красным цветом.</w:t>
      </w:r>
    </w:p>
    <w:p w:rsidR="002A5414" w:rsidRDefault="002A5414" w:rsidP="002A5414">
      <w:pPr>
        <w:pStyle w:val="a3"/>
      </w:pPr>
    </w:p>
    <w:p w:rsidR="002A5414" w:rsidRDefault="002A5414" w:rsidP="00567FF5">
      <w:pPr>
        <w:pStyle w:val="a3"/>
        <w:numPr>
          <w:ilvl w:val="0"/>
          <w:numId w:val="18"/>
        </w:numPr>
      </w:pPr>
      <w:r>
        <w:t xml:space="preserve">При успешном заказе всплывает окно  </w:t>
      </w:r>
      <w:r w:rsidRPr="00FA1D5E">
        <w:t>‘</w:t>
      </w:r>
      <w:r>
        <w:t xml:space="preserve">Прайс-лист выслан на указанный </w:t>
      </w:r>
      <w:r>
        <w:rPr>
          <w:lang w:val="en-US"/>
        </w:rPr>
        <w:t>E</w:t>
      </w:r>
      <w:r w:rsidRPr="002A5414">
        <w:t>-</w:t>
      </w:r>
      <w:r>
        <w:rPr>
          <w:lang w:val="en-US"/>
        </w:rPr>
        <w:t>mail</w:t>
      </w:r>
      <w:r w:rsidRPr="00FA1D5E">
        <w:t>’</w:t>
      </w:r>
      <w:r w:rsidR="00567FF5">
        <w:t xml:space="preserve">. Оно выглядит точно также, как окна </w:t>
      </w:r>
      <w:r>
        <w:t xml:space="preserve">в файле </w:t>
      </w:r>
      <w:r w:rsidRPr="005D1E3C">
        <w:rPr>
          <w:b/>
        </w:rPr>
        <w:t>‘</w:t>
      </w:r>
      <w:r w:rsidR="00567FF5" w:rsidRPr="00567FF5">
        <w:rPr>
          <w:b/>
        </w:rPr>
        <w:t>сайт скандинавская ходьба модули спасибо за отзыв</w:t>
      </w:r>
      <w:r w:rsidRPr="005D1E3C">
        <w:rPr>
          <w:b/>
        </w:rPr>
        <w:t>.</w:t>
      </w:r>
      <w:r w:rsidRPr="005D1E3C">
        <w:rPr>
          <w:b/>
          <w:lang w:val="en-US"/>
        </w:rPr>
        <w:t>jpg</w:t>
      </w:r>
      <w:r w:rsidRPr="005D1E3C">
        <w:rPr>
          <w:b/>
        </w:rPr>
        <w:t>’</w:t>
      </w:r>
      <w:r w:rsidR="00567FF5">
        <w:rPr>
          <w:b/>
        </w:rPr>
        <w:t xml:space="preserve">, </w:t>
      </w:r>
      <w:r w:rsidR="00567FF5">
        <w:t xml:space="preserve">только под галочкой одной строчкой белым шрифтом написано </w:t>
      </w:r>
      <w:r w:rsidR="00567FF5" w:rsidRPr="00567FF5">
        <w:t>‘</w:t>
      </w:r>
      <w:r w:rsidR="00567FF5">
        <w:t xml:space="preserve">Прайс-лист выслан на указанный </w:t>
      </w:r>
      <w:r w:rsidR="00567FF5">
        <w:rPr>
          <w:lang w:val="en-US"/>
        </w:rPr>
        <w:t>E</w:t>
      </w:r>
      <w:r w:rsidR="00567FF5" w:rsidRPr="002A5414">
        <w:t>-</w:t>
      </w:r>
      <w:r w:rsidR="00567FF5">
        <w:rPr>
          <w:lang w:val="en-US"/>
        </w:rPr>
        <w:t>mail</w:t>
      </w:r>
      <w:r w:rsidR="00567FF5" w:rsidRPr="00567FF5">
        <w:t>’.</w:t>
      </w:r>
      <w:r w:rsidRPr="003C0830">
        <w:t xml:space="preserve"> </w:t>
      </w:r>
      <w:r>
        <w:t xml:space="preserve">Экран за окном затемнен, при нажатии на любой участок сайта окно закрывается или исчезает само через 4 секунды. </w:t>
      </w:r>
    </w:p>
    <w:p w:rsidR="008B725A" w:rsidRDefault="008B725A" w:rsidP="008B725A"/>
    <w:p w:rsidR="008B725A" w:rsidRDefault="008B725A" w:rsidP="008B725A">
      <w:pPr>
        <w:pStyle w:val="a3"/>
        <w:numPr>
          <w:ilvl w:val="0"/>
          <w:numId w:val="1"/>
        </w:numPr>
      </w:pPr>
      <w:r>
        <w:t>Возможности администратора:</w:t>
      </w:r>
    </w:p>
    <w:p w:rsidR="008B725A" w:rsidRDefault="008B725A" w:rsidP="008B725A">
      <w:pPr>
        <w:pStyle w:val="a3"/>
      </w:pPr>
    </w:p>
    <w:p w:rsidR="008B725A" w:rsidRDefault="008B725A" w:rsidP="008B725A">
      <w:pPr>
        <w:pStyle w:val="a3"/>
        <w:numPr>
          <w:ilvl w:val="0"/>
          <w:numId w:val="21"/>
        </w:numPr>
      </w:pPr>
      <w:r>
        <w:t>Возможность менять фоновую картинку на главной странице в самом начале. ( Та картинка, на которой нарисована пожилая пара )</w:t>
      </w:r>
    </w:p>
    <w:p w:rsidR="008B725A" w:rsidRDefault="008B725A" w:rsidP="008B725A">
      <w:pPr>
        <w:pStyle w:val="a3"/>
        <w:numPr>
          <w:ilvl w:val="0"/>
          <w:numId w:val="21"/>
        </w:numPr>
      </w:pPr>
      <w:r>
        <w:t xml:space="preserve">Возможность менять текст УТП. Находится на основной странице в самом верху </w:t>
      </w:r>
      <w:r w:rsidRPr="008B725A">
        <w:t>“</w:t>
      </w:r>
      <w:r>
        <w:t>Прочные и легкие палки ….</w:t>
      </w:r>
      <w:bookmarkStart w:id="0" w:name="_GoBack"/>
      <w:bookmarkEnd w:id="0"/>
      <w:r w:rsidRPr="008B725A">
        <w:t>”</w:t>
      </w:r>
    </w:p>
    <w:p w:rsidR="002A5414" w:rsidRPr="002A5414" w:rsidRDefault="002A5414" w:rsidP="002A5414">
      <w:pPr>
        <w:pStyle w:val="a3"/>
        <w:ind w:left="1440"/>
      </w:pPr>
    </w:p>
    <w:p w:rsidR="002A5414" w:rsidRPr="002A5414" w:rsidRDefault="002A5414" w:rsidP="002A5414">
      <w:pPr>
        <w:pStyle w:val="a3"/>
      </w:pPr>
    </w:p>
    <w:p w:rsidR="00A064B1" w:rsidRPr="002A5414" w:rsidRDefault="00A064B1" w:rsidP="002A5414"/>
    <w:sectPr w:rsidR="00A064B1" w:rsidRPr="002A5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607" w:rsidRDefault="00D91607" w:rsidP="00DC4CE0">
      <w:pPr>
        <w:spacing w:after="0" w:line="240" w:lineRule="auto"/>
      </w:pPr>
      <w:r>
        <w:separator/>
      </w:r>
    </w:p>
  </w:endnote>
  <w:endnote w:type="continuationSeparator" w:id="0">
    <w:p w:rsidR="00D91607" w:rsidRDefault="00D91607" w:rsidP="00DC4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607" w:rsidRDefault="00D91607" w:rsidP="00DC4CE0">
      <w:pPr>
        <w:spacing w:after="0" w:line="240" w:lineRule="auto"/>
      </w:pPr>
      <w:r>
        <w:separator/>
      </w:r>
    </w:p>
  </w:footnote>
  <w:footnote w:type="continuationSeparator" w:id="0">
    <w:p w:rsidR="00D91607" w:rsidRDefault="00D91607" w:rsidP="00DC4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85102"/>
    <w:multiLevelType w:val="hybridMultilevel"/>
    <w:tmpl w:val="023E6A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6BB6DD2"/>
    <w:multiLevelType w:val="hybridMultilevel"/>
    <w:tmpl w:val="A7BC43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8683DCA"/>
    <w:multiLevelType w:val="hybridMultilevel"/>
    <w:tmpl w:val="E7D200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0150FD"/>
    <w:multiLevelType w:val="hybridMultilevel"/>
    <w:tmpl w:val="A5005B5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14217501"/>
    <w:multiLevelType w:val="hybridMultilevel"/>
    <w:tmpl w:val="79F8AA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D6B3C22"/>
    <w:multiLevelType w:val="hybridMultilevel"/>
    <w:tmpl w:val="4DBC8678"/>
    <w:lvl w:ilvl="0" w:tplc="041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6">
    <w:nsid w:val="1D72549D"/>
    <w:multiLevelType w:val="hybridMultilevel"/>
    <w:tmpl w:val="33EA0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0B44E15"/>
    <w:multiLevelType w:val="hybridMultilevel"/>
    <w:tmpl w:val="6CFEE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17EC8"/>
    <w:multiLevelType w:val="hybridMultilevel"/>
    <w:tmpl w:val="24AC4C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8027166"/>
    <w:multiLevelType w:val="hybridMultilevel"/>
    <w:tmpl w:val="34C4C132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>
    <w:nsid w:val="3B3D646D"/>
    <w:multiLevelType w:val="hybridMultilevel"/>
    <w:tmpl w:val="F264AE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5C5F7B15"/>
    <w:multiLevelType w:val="hybridMultilevel"/>
    <w:tmpl w:val="3C48EE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C654E35"/>
    <w:multiLevelType w:val="hybridMultilevel"/>
    <w:tmpl w:val="FEC67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61441A"/>
    <w:multiLevelType w:val="hybridMultilevel"/>
    <w:tmpl w:val="C1E02A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5EE21CA"/>
    <w:multiLevelType w:val="hybridMultilevel"/>
    <w:tmpl w:val="E5A69BA8"/>
    <w:lvl w:ilvl="0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5">
    <w:nsid w:val="7109481D"/>
    <w:multiLevelType w:val="hybridMultilevel"/>
    <w:tmpl w:val="83105E7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75D7091C"/>
    <w:multiLevelType w:val="hybridMultilevel"/>
    <w:tmpl w:val="BFFA8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D8164A"/>
    <w:multiLevelType w:val="hybridMultilevel"/>
    <w:tmpl w:val="84A887C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>
    <w:nsid w:val="7CBF77BD"/>
    <w:multiLevelType w:val="hybridMultilevel"/>
    <w:tmpl w:val="B84252F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DAF7202"/>
    <w:multiLevelType w:val="hybridMultilevel"/>
    <w:tmpl w:val="F6802E0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>
    <w:nsid w:val="7F9602B8"/>
    <w:multiLevelType w:val="hybridMultilevel"/>
    <w:tmpl w:val="0BDAFA2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7"/>
  </w:num>
  <w:num w:numId="4">
    <w:abstractNumId w:val="0"/>
  </w:num>
  <w:num w:numId="5">
    <w:abstractNumId w:val="15"/>
  </w:num>
  <w:num w:numId="6">
    <w:abstractNumId w:val="3"/>
  </w:num>
  <w:num w:numId="7">
    <w:abstractNumId w:val="8"/>
  </w:num>
  <w:num w:numId="8">
    <w:abstractNumId w:val="20"/>
  </w:num>
  <w:num w:numId="9">
    <w:abstractNumId w:val="9"/>
  </w:num>
  <w:num w:numId="10">
    <w:abstractNumId w:val="5"/>
  </w:num>
  <w:num w:numId="11">
    <w:abstractNumId w:val="1"/>
  </w:num>
  <w:num w:numId="12">
    <w:abstractNumId w:val="14"/>
  </w:num>
  <w:num w:numId="13">
    <w:abstractNumId w:val="7"/>
  </w:num>
  <w:num w:numId="14">
    <w:abstractNumId w:val="10"/>
  </w:num>
  <w:num w:numId="15">
    <w:abstractNumId w:val="4"/>
  </w:num>
  <w:num w:numId="16">
    <w:abstractNumId w:val="6"/>
  </w:num>
  <w:num w:numId="17">
    <w:abstractNumId w:val="18"/>
  </w:num>
  <w:num w:numId="18">
    <w:abstractNumId w:val="13"/>
  </w:num>
  <w:num w:numId="19">
    <w:abstractNumId w:val="19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5D9"/>
    <w:rsid w:val="000300CA"/>
    <w:rsid w:val="000F6F5C"/>
    <w:rsid w:val="00156B9D"/>
    <w:rsid w:val="00156EAD"/>
    <w:rsid w:val="001D4617"/>
    <w:rsid w:val="00243138"/>
    <w:rsid w:val="002A5414"/>
    <w:rsid w:val="002F2093"/>
    <w:rsid w:val="003419B5"/>
    <w:rsid w:val="003C0830"/>
    <w:rsid w:val="0040012E"/>
    <w:rsid w:val="004C0108"/>
    <w:rsid w:val="00567FF5"/>
    <w:rsid w:val="005D1E3C"/>
    <w:rsid w:val="005D438A"/>
    <w:rsid w:val="0061171F"/>
    <w:rsid w:val="00624529"/>
    <w:rsid w:val="00670700"/>
    <w:rsid w:val="006B6236"/>
    <w:rsid w:val="006E702B"/>
    <w:rsid w:val="00731F8D"/>
    <w:rsid w:val="007B37BE"/>
    <w:rsid w:val="007B4C16"/>
    <w:rsid w:val="00803613"/>
    <w:rsid w:val="008A1D56"/>
    <w:rsid w:val="008B725A"/>
    <w:rsid w:val="008C2862"/>
    <w:rsid w:val="00912031"/>
    <w:rsid w:val="00915247"/>
    <w:rsid w:val="009935D9"/>
    <w:rsid w:val="009C39E5"/>
    <w:rsid w:val="00A064B1"/>
    <w:rsid w:val="00A63D42"/>
    <w:rsid w:val="00A74A3C"/>
    <w:rsid w:val="00BC28C6"/>
    <w:rsid w:val="00C20A61"/>
    <w:rsid w:val="00C4573F"/>
    <w:rsid w:val="00C82103"/>
    <w:rsid w:val="00D102D7"/>
    <w:rsid w:val="00D91607"/>
    <w:rsid w:val="00D96BD2"/>
    <w:rsid w:val="00DC1EB8"/>
    <w:rsid w:val="00DC4CE0"/>
    <w:rsid w:val="00DD5BD9"/>
    <w:rsid w:val="00E05D44"/>
    <w:rsid w:val="00EC0383"/>
    <w:rsid w:val="00EC65D8"/>
    <w:rsid w:val="00EE3EB4"/>
    <w:rsid w:val="00EF353F"/>
    <w:rsid w:val="00FC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C3D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DC4CE0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DC4CE0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DC4CE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C3D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DC4CE0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DC4CE0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DC4CE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53557-F5BD-4A6E-A5F3-433D35F51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1887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Артур</dc:creator>
  <cp:lastModifiedBy>Артур</cp:lastModifiedBy>
  <cp:revision>21</cp:revision>
  <dcterms:created xsi:type="dcterms:W3CDTF">2016-06-12T21:35:00Z</dcterms:created>
  <dcterms:modified xsi:type="dcterms:W3CDTF">2016-06-28T09:31:00Z</dcterms:modified>
</cp:coreProperties>
</file>